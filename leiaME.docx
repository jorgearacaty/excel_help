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17" w:rsidRDefault="00512617" w:rsidP="00A17B94">
      <w:bookmarkStart w:id="0" w:name="_Toc360912930"/>
      <w:r>
        <w:t>Teste do Git-Hub - 5 de agosto de 2014.</w:t>
      </w:r>
      <w:bookmarkStart w:id="1" w:name="_GoBack"/>
      <w:bookmarkEnd w:id="1"/>
    </w:p>
    <w:p w:rsidR="00760D50" w:rsidRPr="009D5D03" w:rsidRDefault="00760D50" w:rsidP="00A17B94">
      <w:pPr>
        <w:pStyle w:val="t3"/>
      </w:pPr>
      <w:r w:rsidRPr="009D5D03">
        <w:t>@</w:t>
      </w:r>
      <w:r w:rsidRPr="00AF0E87">
        <w:t>leiaME</w:t>
      </w:r>
      <w:r w:rsidRPr="009D5D03">
        <w:t>.</w:t>
      </w:r>
      <w:bookmarkEnd w:id="0"/>
    </w:p>
    <w:p w:rsidR="0032193E" w:rsidRPr="00396D8D" w:rsidRDefault="00396D8D" w:rsidP="00D845C1">
      <w:pPr>
        <w:pStyle w:val="t4"/>
      </w:pPr>
      <w:bookmarkStart w:id="2" w:name="_Toc360912931"/>
      <w:r w:rsidRPr="00396D8D">
        <w:t>Comandos VBA da planilha ___j.</w:t>
      </w:r>
      <w:bookmarkEnd w:id="2"/>
    </w:p>
    <w:p w:rsidR="00396D8D" w:rsidRPr="00512A14" w:rsidRDefault="00396D8D" w:rsidP="00F9207D">
      <w:pPr>
        <w:pStyle w:val="luci"/>
      </w:pPr>
      <w:r w:rsidRPr="00512A14">
        <w:t>[Alt + h] - volta página ‘home’.</w:t>
      </w:r>
    </w:p>
    <w:p w:rsidR="00396D8D" w:rsidRPr="00512A14" w:rsidRDefault="00621728" w:rsidP="00F9207D">
      <w:pPr>
        <w:pStyle w:val="luci"/>
        <w:rPr>
          <w:lang w:val="en-US"/>
        </w:rPr>
      </w:pPr>
      <w:r w:rsidRPr="00512A14">
        <w:rPr>
          <w:lang w:val="en-US"/>
        </w:rPr>
        <w:t>[Shift + Control + v] - run ví</w:t>
      </w:r>
      <w:r w:rsidR="00396D8D" w:rsidRPr="00512A14">
        <w:rPr>
          <w:lang w:val="en-US"/>
        </w:rPr>
        <w:t>deo aula.</w:t>
      </w:r>
    </w:p>
    <w:p w:rsidR="00396D8D" w:rsidRPr="00396D8D" w:rsidRDefault="00396D8D" w:rsidP="00D845C1">
      <w:pPr>
        <w:pStyle w:val="t4"/>
      </w:pPr>
      <w:bookmarkStart w:id="3" w:name="_Toc360912932"/>
      <w:r w:rsidRPr="00396D8D">
        <w:t>Programa matlab de abertura.</w:t>
      </w:r>
      <w:bookmarkEnd w:id="3"/>
    </w:p>
    <w:p w:rsidR="00396D8D" w:rsidRPr="00E70D43" w:rsidRDefault="00396D8D" w:rsidP="00F9207D">
      <w:r w:rsidRPr="00E70D43">
        <w:t>Fazer uma espécie de splash screen.</w:t>
      </w:r>
    </w:p>
    <w:p w:rsidR="00630E96" w:rsidRPr="00630E96" w:rsidRDefault="00630E96" w:rsidP="00D845C1">
      <w:pPr>
        <w:pStyle w:val="t4"/>
      </w:pPr>
      <w:bookmarkStart w:id="4" w:name="_Toc360912933"/>
      <w:r>
        <w:t>Planilha 'mega.xlsx'.</w:t>
      </w:r>
      <w:bookmarkEnd w:id="4"/>
    </w:p>
    <w:p w:rsidR="00630E96" w:rsidRPr="00E87923" w:rsidRDefault="00630E96" w:rsidP="00F9207D">
      <w:pPr>
        <w:rPr>
          <w:rStyle w:val="Nmerodelinha"/>
        </w:rPr>
      </w:pPr>
      <w:r w:rsidRPr="00E87923">
        <w:rPr>
          <w:rStyle w:val="Nmerodelinha"/>
        </w:rPr>
        <w:t>Implementar rotina em VB</w:t>
      </w:r>
      <w:r w:rsidR="00E70D43" w:rsidRPr="00E87923">
        <w:rPr>
          <w:rStyle w:val="Nmerodelinha"/>
        </w:rPr>
        <w:t>A que carrega na planilha '</w:t>
      </w:r>
      <w:r w:rsidR="00512A14" w:rsidRPr="00E87923">
        <w:rPr>
          <w:rStyle w:val="Nmerodelinha"/>
        </w:rPr>
        <w:t>mega.</w:t>
      </w:r>
      <w:r w:rsidRPr="00E87923">
        <w:rPr>
          <w:rStyle w:val="Nmerodelinha"/>
        </w:rPr>
        <w:t>xlsx'</w:t>
      </w:r>
      <w:r w:rsidR="00E70D43" w:rsidRPr="00E87923">
        <w:rPr>
          <w:rStyle w:val="Nmerodelinha"/>
        </w:rPr>
        <w:t xml:space="preserve"> </w:t>
      </w:r>
      <w:r w:rsidRPr="00E87923">
        <w:rPr>
          <w:rStyle w:val="Nmerodelinha"/>
        </w:rPr>
        <w:t>o resultados dos sorteios a partir de um arquivo .csv.</w:t>
      </w:r>
    </w:p>
    <w:p w:rsidR="00E70D43" w:rsidRPr="00E87923" w:rsidRDefault="00C442A2" w:rsidP="00F9207D">
      <w:pPr>
        <w:rPr>
          <w:rStyle w:val="Nmerodelinha"/>
        </w:rPr>
      </w:pPr>
      <w:r>
        <w:rPr>
          <w:rStyle w:val="Nmerodelinha"/>
        </w:rPr>
        <w:t>Jorge Aracaty R</w:t>
      </w:r>
      <w:r w:rsidR="00E70D43" w:rsidRPr="00E87923">
        <w:rPr>
          <w:rStyle w:val="Nmerodelinha"/>
        </w:rPr>
        <w:t>ocha de Lima vem mui respeitosamente por meio desta pedir enca</w:t>
      </w:r>
      <w:r>
        <w:rPr>
          <w:rStyle w:val="Nmerodelinha"/>
        </w:rPr>
        <w:t>recidamente, que este parágrafo funcione.</w:t>
      </w:r>
    </w:p>
    <w:p w:rsidR="00622204" w:rsidRDefault="00622204" w:rsidP="00D845C1">
      <w:pPr>
        <w:pStyle w:val="t4"/>
      </w:pPr>
      <w:bookmarkStart w:id="5" w:name="_Toc360912934"/>
      <w:r>
        <w:t>[livros] do conjunto ‘pastas’.</w:t>
      </w:r>
      <w:bookmarkEnd w:id="5"/>
    </w:p>
    <w:p w:rsidR="003C450A" w:rsidRDefault="00622204" w:rsidP="00F9207D">
      <w:r>
        <w:t>Abre a pasta</w:t>
      </w:r>
      <w:r w:rsidR="00C96C10">
        <w:t xml:space="preserve"> ‘DATA’ do dropbox</w:t>
      </w:r>
      <w:r>
        <w:t>.</w:t>
      </w:r>
      <w:r w:rsidR="00C96C10">
        <w:t xml:space="preserve"> </w:t>
      </w:r>
    </w:p>
    <w:p w:rsidR="00C96C10" w:rsidRDefault="00C96C10" w:rsidP="00F9207D">
      <w:r>
        <w:t>Simbologia de prefixos</w:t>
      </w:r>
      <w:r w:rsidR="00622204">
        <w:t xml:space="preserve"> dos arquivos da pasta</w:t>
      </w:r>
      <w:r>
        <w:t>:</w:t>
      </w:r>
    </w:p>
    <w:p w:rsidR="00C96C10" w:rsidRDefault="00C96C10" w:rsidP="00F9207D">
      <w:r>
        <w:t>§ - linguagens de programação.</w:t>
      </w:r>
    </w:p>
    <w:p w:rsidR="00C96C10" w:rsidRDefault="00C96C10" w:rsidP="00F9207D">
      <w:r>
        <w:t>§§ - áreas de estudos.</w:t>
      </w:r>
    </w:p>
    <w:p w:rsidR="0033409D" w:rsidRDefault="0033409D" w:rsidP="00F9207D">
      <w:r>
        <w:t>Os demais são arquivos</w:t>
      </w:r>
      <w:r w:rsidR="00C96C10">
        <w:t xml:space="preserve"> .pdf , .chm, </w:t>
      </w:r>
      <w:r>
        <w:t xml:space="preserve">e </w:t>
      </w:r>
      <w:r w:rsidR="00851F8A">
        <w:t xml:space="preserve">.epub, </w:t>
      </w:r>
      <w:r>
        <w:t>contendo os principais</w:t>
      </w:r>
      <w:r w:rsidR="00C96C10">
        <w:t xml:space="preserve"> livros </w:t>
      </w:r>
      <w:r>
        <w:t>das áreas de interesse.</w:t>
      </w:r>
    </w:p>
    <w:p w:rsidR="00C96C10" w:rsidRDefault="0033409D" w:rsidP="00F9207D">
      <w:r>
        <w:t>L</w:t>
      </w:r>
      <w:r w:rsidR="00C96C10">
        <w:t>inks quando não houver</w:t>
      </w:r>
      <w:r w:rsidR="00851F8A">
        <w:t xml:space="preserve"> o livro em nenhum dos formatos</w:t>
      </w:r>
      <w:r>
        <w:t xml:space="preserve"> descritos no parágrafo anterior</w:t>
      </w:r>
      <w:r w:rsidR="00851F8A">
        <w:t>.</w:t>
      </w:r>
    </w:p>
    <w:p w:rsidR="00C3225E" w:rsidRDefault="00C3225E" w:rsidP="00D845C1">
      <w:pPr>
        <w:pStyle w:val="t4"/>
      </w:pPr>
      <w:bookmarkStart w:id="6" w:name="_Toc360912935"/>
      <w:r>
        <w:t>Logins...</w:t>
      </w:r>
      <w:bookmarkEnd w:id="6"/>
    </w:p>
    <w:p w:rsidR="00C3225E" w:rsidRPr="00C3225E" w:rsidRDefault="00C3225E" w:rsidP="00F9207D">
      <w:pPr>
        <w:rPr>
          <w:lang w:val="en-US"/>
        </w:rPr>
      </w:pPr>
      <w:r w:rsidRPr="003C450A">
        <w:rPr>
          <w:lang w:val="en-US" w:eastAsia="pt-BR"/>
        </w:rPr>
        <w:t>Pearson, Elmasri, login: jorgearacaty, key: 4awil2moh, gmail.</w:t>
      </w:r>
    </w:p>
    <w:p w:rsidR="00C96C10" w:rsidRDefault="003C450A" w:rsidP="00D845C1">
      <w:pPr>
        <w:pStyle w:val="t4"/>
      </w:pPr>
      <w:bookmarkStart w:id="7" w:name="_Toc360912936"/>
      <w:r w:rsidRPr="003C450A">
        <w:t>Outros</w:t>
      </w:r>
      <w:r>
        <w:t>...</w:t>
      </w:r>
      <w:bookmarkEnd w:id="7"/>
    </w:p>
    <w:p w:rsidR="00512A14" w:rsidRDefault="00512A14" w:rsidP="00F9207D">
      <w:r>
        <w:t>Revisar pdf's de data mining no skydrive, à luz dos conhecimentos de machine learning.</w:t>
      </w:r>
    </w:p>
    <w:p w:rsidR="00512A14" w:rsidRDefault="00512A14" w:rsidP="00F9207D">
      <w:r>
        <w:t>Implementar rotina em VBA que carrega na planilha 'mega.xlsx'o resultados dos sorteios a partir de um arquivo .csv.</w:t>
      </w:r>
    </w:p>
    <w:p w:rsidR="00512A14" w:rsidRDefault="00512A14" w:rsidP="00F9207D">
      <w:r>
        <w:t>Colocar fontes do SPSS no ASUS.</w:t>
      </w:r>
    </w:p>
    <w:p w:rsidR="00512A14" w:rsidRPr="00512A14" w:rsidRDefault="00512A14" w:rsidP="00F9207D">
      <w:pPr>
        <w:rPr>
          <w:lang w:val="en-US"/>
        </w:rPr>
      </w:pPr>
      <w:r w:rsidRPr="00512A14">
        <w:rPr>
          <w:lang w:val="en-US"/>
        </w:rPr>
        <w:t>TreePad</w:t>
      </w:r>
    </w:p>
    <w:p w:rsidR="00512A14" w:rsidRPr="00512A14" w:rsidRDefault="00512A14" w:rsidP="00F9207D">
      <w:pPr>
        <w:rPr>
          <w:lang w:val="en-US"/>
        </w:rPr>
      </w:pPr>
      <w:r w:rsidRPr="00512A14">
        <w:rPr>
          <w:lang w:val="en-US"/>
        </w:rPr>
        <w:t>Pivot Tables, Dynamic Multidimensional Data Analysis, Cubes.</w:t>
      </w:r>
    </w:p>
    <w:p w:rsidR="00512A14" w:rsidRPr="00512A14" w:rsidRDefault="00512A14" w:rsidP="00F9207D">
      <w:pPr>
        <w:rPr>
          <w:lang w:val="en-US"/>
        </w:rPr>
      </w:pPr>
      <w:r w:rsidRPr="00512A14">
        <w:rPr>
          <w:lang w:val="en-US"/>
        </w:rPr>
        <w:t>Microsoft SQL Server Analysis Services Multidimensional Performance and Operations Guide.pdf</w:t>
      </w:r>
      <w:r>
        <w:rPr>
          <w:lang w:val="en-US"/>
        </w:rPr>
        <w:t>.</w:t>
      </w:r>
    </w:p>
    <w:p w:rsidR="00512A14" w:rsidRPr="00512A14" w:rsidRDefault="00512A14" w:rsidP="00F9207D">
      <w:r>
        <w:t>Destruir todos DesktopTreePyhon onde quer que estejam.</w:t>
      </w:r>
    </w:p>
    <w:p w:rsidR="002B1A3D" w:rsidRPr="009D5D03" w:rsidRDefault="002B1A3D" w:rsidP="00F9207D"/>
    <w:p w:rsidR="002B0690" w:rsidRPr="009D5D03" w:rsidRDefault="003A05E1" w:rsidP="00C442A2">
      <w:pPr>
        <w:pStyle w:val="t3"/>
      </w:pPr>
      <w:bookmarkStart w:id="8" w:name="_Toc360912937"/>
      <w:r w:rsidRPr="009D5D03">
        <w:t>VBA tips.</w:t>
      </w:r>
      <w:bookmarkEnd w:id="8"/>
    </w:p>
    <w:p w:rsidR="003A05E1" w:rsidRPr="003A05E1" w:rsidRDefault="003A05E1" w:rsidP="00D845C1">
      <w:pPr>
        <w:pStyle w:val="t4"/>
      </w:pPr>
      <w:bookmarkStart w:id="9" w:name="_Toc360912938"/>
      <w:r w:rsidRPr="003A05E1">
        <w:t>Figuras nos controles dos forms.</w:t>
      </w:r>
      <w:bookmarkEnd w:id="9"/>
    </w:p>
    <w:p w:rsidR="008B699A" w:rsidRDefault="002B0690" w:rsidP="00F9207D">
      <w:r>
        <w:t xml:space="preserve">Para remover uma figura que é atribuída a um controle, clique no valor da propriedade </w:t>
      </w:r>
      <w:r>
        <w:rPr>
          <w:b/>
          <w:bCs/>
        </w:rPr>
        <w:t>Picture</w:t>
      </w:r>
      <w:r>
        <w:t xml:space="preserve"> na página de propriedades e, então, pressione DELETE. Pressionar BACKSPACE não removerá a figura.</w:t>
      </w:r>
    </w:p>
    <w:p w:rsidR="003A05E1" w:rsidRDefault="003A05E1" w:rsidP="00F9207D">
      <w:pPr>
        <w:pStyle w:val="luci01"/>
      </w:pPr>
      <w:r>
        <w:lastRenderedPageBreak/>
        <w:t>' --- seta nenhuma figura para o frame.</w:t>
      </w:r>
    </w:p>
    <w:p w:rsidR="003A05E1" w:rsidRPr="00E70D43" w:rsidRDefault="003A05E1" w:rsidP="00F9207D">
      <w:pPr>
        <w:pStyle w:val="luci"/>
        <w:rPr>
          <w:lang w:val="en-US"/>
        </w:rPr>
      </w:pPr>
      <w:r w:rsidRPr="00E70D43">
        <w:rPr>
          <w:lang w:val="en-US"/>
        </w:rPr>
        <w:t>pastas_frame.Picture = LoadPicture("")</w:t>
      </w:r>
    </w:p>
    <w:p w:rsidR="00D50AD9" w:rsidRPr="00E70D43" w:rsidRDefault="00D50AD9" w:rsidP="00D845C1">
      <w:pPr>
        <w:pStyle w:val="t4"/>
      </w:pPr>
      <w:bookmarkStart w:id="10" w:name="_Toc360912939"/>
      <w:r w:rsidRPr="00E70D43">
        <w:t>Avoiding AutoOpen to run.</w:t>
      </w:r>
      <w:bookmarkEnd w:id="10"/>
    </w:p>
    <w:p w:rsidR="00D50AD9" w:rsidRDefault="00D50AD9" w:rsidP="00F9207D">
      <w:r w:rsidRPr="00D50AD9">
        <w:t>Segurar [shift] quando acionar a planilha</w:t>
      </w:r>
    </w:p>
    <w:p w:rsidR="00D50AD9" w:rsidRDefault="00364D88" w:rsidP="00F9207D">
      <w:hyperlink r:id="rId9" w:history="1">
        <w:r w:rsidR="00D50AD9" w:rsidRPr="005A5DE8">
          <w:rPr>
            <w:rStyle w:val="Hyperlink"/>
          </w:rPr>
          <w:t>http://www.jkp-ads.com/articles/preventopenevent.asp</w:t>
        </w:r>
      </w:hyperlink>
    </w:p>
    <w:p w:rsidR="00D50AD9" w:rsidRDefault="00D50AD9" w:rsidP="00D845C1">
      <w:pPr>
        <w:pStyle w:val="t4"/>
      </w:pPr>
      <w:bookmarkStart w:id="11" w:name="_Toc360912940"/>
      <w:r w:rsidRPr="00D50AD9">
        <w:t>Dim</w:t>
      </w:r>
      <w:r>
        <w:t>.</w:t>
      </w:r>
      <w:bookmarkEnd w:id="11"/>
    </w:p>
    <w:p w:rsidR="00851C7D" w:rsidRPr="00851C7D" w:rsidRDefault="00851C7D" w:rsidP="00F9207D">
      <w:r w:rsidRPr="00851C7D">
        <w:t>Esta linha deverá ser deletada.</w:t>
      </w:r>
    </w:p>
    <w:p w:rsidR="00D50AD9" w:rsidRPr="00D50AD9" w:rsidRDefault="00D50AD9" w:rsidP="00F9207D">
      <w:pPr>
        <w:pStyle w:val="luci01"/>
        <w:rPr>
          <w:lang w:val="en-US"/>
        </w:rPr>
      </w:pPr>
      <w:r w:rsidRPr="00D50AD9">
        <w:rPr>
          <w:lang w:val="en-US"/>
        </w:rPr>
        <w:t>Dim hardisk, salva_cel_address As String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hardisk = "C:\"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salva_cel_address = ActiveCell.Address</w:t>
      </w:r>
    </w:p>
    <w:p w:rsidR="00D50AD9" w:rsidRPr="00D50AD9" w:rsidRDefault="00D50AD9" w:rsidP="00D845C1">
      <w:pPr>
        <w:pStyle w:val="t4"/>
      </w:pPr>
      <w:bookmarkStart w:id="12" w:name="_Toc360912941"/>
      <w:r w:rsidRPr="00D50AD9">
        <w:t>Do While... Loop</w:t>
      </w:r>
      <w:r>
        <w:t>.</w:t>
      </w:r>
      <w:bookmarkEnd w:id="12"/>
    </w:p>
    <w:p w:rsidR="00D50AD9" w:rsidRPr="00D50AD9" w:rsidRDefault="00D50AD9" w:rsidP="00F9207D">
      <w:pPr>
        <w:pStyle w:val="luci01"/>
        <w:rPr>
          <w:lang w:val="en-US"/>
        </w:rPr>
      </w:pPr>
      <w:r w:rsidRPr="00D50AD9">
        <w:rPr>
          <w:lang w:val="en-US"/>
        </w:rPr>
        <w:t>Do While ActiveCell.Offset(prow, pcol) = ""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prow = prow - 1</w:t>
      </w:r>
    </w:p>
    <w:p w:rsid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Loop</w:t>
      </w:r>
    </w:p>
    <w:p w:rsidR="00D50AD9" w:rsidRPr="00E70D43" w:rsidRDefault="00364D88" w:rsidP="00F9207D">
      <w:pPr>
        <w:rPr>
          <w:lang w:val="en-US"/>
        </w:rPr>
      </w:pPr>
      <w:hyperlink r:id="rId10" w:history="1">
        <w:r w:rsidR="00D50AD9" w:rsidRPr="00D50AD9">
          <w:rPr>
            <w:rStyle w:val="Hyperlink"/>
            <w:lang w:val="en-US"/>
          </w:rPr>
          <w:t>http://stackoverflow.com/questions/12200834/break-while-wend-loop-vba</w:t>
        </w:r>
      </w:hyperlink>
    </w:p>
    <w:p w:rsidR="00D50AD9" w:rsidRPr="00D50AD9" w:rsidRDefault="00D50AD9" w:rsidP="00D845C1">
      <w:pPr>
        <w:pStyle w:val="t4"/>
      </w:pPr>
      <w:bookmarkStart w:id="13" w:name="_Toc360912942"/>
      <w:r w:rsidRPr="00D50AD9">
        <w:t>Off Set</w:t>
      </w:r>
      <w:r>
        <w:t>.</w:t>
      </w:r>
      <w:bookmarkEnd w:id="13"/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ActiveCell.Offset(prow, pcol).Value</w:t>
      </w:r>
    </w:p>
    <w:p w:rsidR="00D50AD9" w:rsidRPr="00D50AD9" w:rsidRDefault="00D50AD9" w:rsidP="00D845C1">
      <w:pPr>
        <w:pStyle w:val="t4"/>
      </w:pPr>
      <w:bookmarkStart w:id="14" w:name="_Toc360912943"/>
      <w:r w:rsidRPr="00D50AD9">
        <w:t>Tratamento de erros, environment variables.</w:t>
      </w:r>
      <w:bookmarkEnd w:id="14"/>
    </w:p>
    <w:p w:rsidR="00D50AD9" w:rsidRPr="00D50AD9" w:rsidRDefault="00D50AD9" w:rsidP="00F9207D">
      <w:pPr>
        <w:pStyle w:val="luci01"/>
        <w:rPr>
          <w:lang w:val="en-US"/>
        </w:rPr>
      </w:pPr>
      <w:r w:rsidRPr="00D50AD9">
        <w:rPr>
          <w:lang w:val="en-US"/>
        </w:rPr>
        <w:t>Private Sub data_analysis_leek_bt_Click()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On Error GoTo execErro: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ActiveWorkbook.FollowHyperlink (Environ("HOMEPATH") &amp; _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    ActiveSheet.Cells(22, 5).Value &amp; _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    ActiveSheet.Cells(23, 5).Value), , True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GoTo pulaErro</w:t>
      </w:r>
    </w:p>
    <w:p w:rsidR="00D50AD9" w:rsidRPr="00E70D43" w:rsidRDefault="00D50AD9" w:rsidP="00F9207D">
      <w:pPr>
        <w:pStyle w:val="luci"/>
      </w:pPr>
      <w:r w:rsidRPr="00E70D43">
        <w:t>execErro:</w:t>
      </w:r>
    </w:p>
    <w:p w:rsidR="00D50AD9" w:rsidRPr="00D50AD9" w:rsidRDefault="00D50AD9" w:rsidP="00F9207D">
      <w:pPr>
        <w:pStyle w:val="luci"/>
      </w:pPr>
      <w:r w:rsidRPr="00D50AD9">
        <w:t xml:space="preserve">    MsgBox ("Não foi possível abrir o arquivo -&gt; " &amp; _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t xml:space="preserve">        </w:t>
      </w:r>
      <w:r w:rsidRPr="00D50AD9">
        <w:rPr>
          <w:lang w:val="en-US"/>
        </w:rPr>
        <w:t>ActiveSheet.Cells(23, 5).Value)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pulaErro: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End Sub</w:t>
      </w:r>
    </w:p>
    <w:p w:rsidR="00D50AD9" w:rsidRPr="00D50AD9" w:rsidRDefault="00D50AD9" w:rsidP="00D845C1">
      <w:pPr>
        <w:pStyle w:val="t4"/>
      </w:pPr>
      <w:bookmarkStart w:id="15" w:name="_Toc360912944"/>
      <w:r>
        <w:t>C</w:t>
      </w:r>
      <w:r w:rsidRPr="00D50AD9">
        <w:t>omputer name</w:t>
      </w:r>
      <w:r>
        <w:t>.</w:t>
      </w:r>
      <w:bookmarkEnd w:id="15"/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Dim computer_name As String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computer_name = Environ$("computername")</w:t>
      </w:r>
    </w:p>
    <w:p w:rsidR="00D50AD9" w:rsidRPr="00D50AD9" w:rsidRDefault="00D50AD9" w:rsidP="00D845C1">
      <w:pPr>
        <w:pStyle w:val="t4"/>
      </w:pPr>
      <w:bookmarkStart w:id="16" w:name="_Toc360912945"/>
      <w:r w:rsidRPr="00D50AD9">
        <w:t>If Then End If</w:t>
      </w:r>
      <w:r>
        <w:t>.</w:t>
      </w:r>
      <w:bookmarkEnd w:id="16"/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If ActiveSheet.Cells(1, 1) = "C" Then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completa_path = ""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Else</w:t>
      </w:r>
    </w:p>
    <w:p w:rsidR="00D50AD9" w:rsidRP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 xml:space="preserve">    completa_path = Environ("HOMEPATH")</w:t>
      </w:r>
    </w:p>
    <w:p w:rsidR="00D50AD9" w:rsidRDefault="00D50AD9" w:rsidP="00F9207D">
      <w:pPr>
        <w:pStyle w:val="luci"/>
        <w:rPr>
          <w:lang w:val="en-US"/>
        </w:rPr>
      </w:pPr>
      <w:r w:rsidRPr="00D50AD9">
        <w:rPr>
          <w:lang w:val="en-US"/>
        </w:rPr>
        <w:t>End If</w:t>
      </w:r>
    </w:p>
    <w:p w:rsidR="00E70D43" w:rsidRPr="00E70D43" w:rsidRDefault="00E70D43" w:rsidP="00D845C1">
      <w:pPr>
        <w:pStyle w:val="t4"/>
      </w:pPr>
      <w:bookmarkStart w:id="17" w:name="_Toc360912946"/>
      <w:r w:rsidRPr="00E70D43">
        <w:t>Tab stop e outras dicas.</w:t>
      </w:r>
      <w:bookmarkEnd w:id="17"/>
    </w:p>
    <w:p w:rsidR="00E70D43" w:rsidRDefault="00364D88" w:rsidP="00F9207D">
      <w:pPr>
        <w:rPr>
          <w:rStyle w:val="Hyperlink"/>
        </w:rPr>
      </w:pPr>
      <w:hyperlink r:id="rId11" w:history="1">
        <w:r w:rsidR="00E70D43">
          <w:rPr>
            <w:rStyle w:val="Hyperlink"/>
          </w:rPr>
          <w:t>http://www.bianchi.pro.br/vba/vba_p4.php</w:t>
        </w:r>
      </w:hyperlink>
    </w:p>
    <w:p w:rsidR="00263752" w:rsidRDefault="00263752" w:rsidP="00D845C1">
      <w:pPr>
        <w:pStyle w:val="t4"/>
      </w:pPr>
      <w:bookmarkStart w:id="18" w:name="_Toc360912947"/>
      <w:r w:rsidRPr="00263752">
        <w:lastRenderedPageBreak/>
        <w:t>Adicionando controles e rotinas em tempo de execução (run-time).</w:t>
      </w:r>
      <w:bookmarkEnd w:id="18"/>
    </w:p>
    <w:p w:rsidR="00263752" w:rsidRPr="00263752" w:rsidRDefault="00364D88" w:rsidP="00F9207D">
      <w:hyperlink r:id="rId12" w:history="1">
        <w:r w:rsidR="00263752">
          <w:rPr>
            <w:rStyle w:val="Hyperlink"/>
          </w:rPr>
          <w:t>http://www.vbaexpress.com/kb/getarticle.php?kb_id=228</w:t>
        </w:r>
      </w:hyperlink>
    </w:p>
    <w:p w:rsidR="00263752" w:rsidRDefault="00364D88" w:rsidP="00F9207D">
      <w:hyperlink r:id="rId13" w:history="1">
        <w:r w:rsidR="00263752">
          <w:rPr>
            <w:rStyle w:val="Hyperlink"/>
          </w:rPr>
          <w:t>http://support.microsoft.com/kb/194611</w:t>
        </w:r>
      </w:hyperlink>
    </w:p>
    <w:p w:rsidR="00497348" w:rsidRPr="009D5D03" w:rsidRDefault="000C70AE" w:rsidP="00D845C1">
      <w:pPr>
        <w:pStyle w:val="t3"/>
      </w:pPr>
      <w:bookmarkStart w:id="19" w:name="_Toc360912948"/>
      <w:r w:rsidRPr="009D5D03">
        <w:t>Word tips.</w:t>
      </w:r>
      <w:bookmarkEnd w:id="19"/>
    </w:p>
    <w:p w:rsidR="000C70AE" w:rsidRDefault="000C70AE" w:rsidP="00D845C1">
      <w:pPr>
        <w:pStyle w:val="t4"/>
      </w:pPr>
      <w:bookmarkStart w:id="20" w:name="_Toc360912949"/>
      <w:r w:rsidRPr="000C70AE">
        <w:t>Como alterar a fonte padrão do Word 2010</w:t>
      </w:r>
      <w:r>
        <w:t>.</w:t>
      </w:r>
      <w:bookmarkEnd w:id="20"/>
    </w:p>
    <w:p w:rsidR="000C70AE" w:rsidRDefault="00364D88" w:rsidP="00F9207D">
      <w:hyperlink r:id="rId14" w:history="1">
        <w:r w:rsidR="000C70AE">
          <w:rPr>
            <w:rStyle w:val="Hyperlink"/>
          </w:rPr>
          <w:t>http://www.techtudo.com.br/dicas-e-tutoriais/noticia/2011/04/como-alterar-fonte-padrao-do-word-2010.html</w:t>
        </w:r>
      </w:hyperlink>
    </w:p>
    <w:p w:rsidR="00EA294B" w:rsidRDefault="00EA294B" w:rsidP="00D845C1">
      <w:pPr>
        <w:pStyle w:val="t4"/>
      </w:pPr>
      <w:bookmarkStart w:id="21" w:name="_Toc360912950"/>
      <w:r>
        <w:t>Várias dicas.</w:t>
      </w:r>
      <w:bookmarkEnd w:id="21"/>
    </w:p>
    <w:p w:rsidR="00EA294B" w:rsidRDefault="00364D88" w:rsidP="00F9207D">
      <w:pPr>
        <w:rPr>
          <w:rStyle w:val="Hyperlink"/>
        </w:rPr>
      </w:pPr>
      <w:hyperlink r:id="rId15" w:history="1">
        <w:r w:rsidR="00EA294B">
          <w:rPr>
            <w:rStyle w:val="Hyperlink"/>
          </w:rPr>
          <w:t>http://www.infowester.com/dicasword2010.php</w:t>
        </w:r>
      </w:hyperlink>
    </w:p>
    <w:p w:rsidR="009D5D03" w:rsidRDefault="009D5D03" w:rsidP="00D845C1">
      <w:pPr>
        <w:pStyle w:val="t4"/>
      </w:pPr>
      <w:bookmarkStart w:id="22" w:name="_Toc360912951"/>
      <w:r>
        <w:t>Padrões para modelos nos documentos.</w:t>
      </w:r>
      <w:bookmarkEnd w:id="22"/>
    </w:p>
    <w:p w:rsidR="009D5D03" w:rsidRDefault="009D5D03" w:rsidP="00D845C1">
      <w:r>
        <w:t>Fazer as modificações no arquivo que se está trabalhando, assume-se que o mesmo é baseado no modelo ‘_document.dotx’ da pasta padrão para meus documentos do Word ‘</w:t>
      </w:r>
      <w:r w:rsidRPr="009D5D03">
        <w:t>C:\Users\CCE\Dropbox\Documents</w:t>
      </w:r>
      <w:r>
        <w:t xml:space="preserve">’, </w:t>
      </w:r>
    </w:p>
    <w:p w:rsidR="00C44243" w:rsidRDefault="00C44243" w:rsidP="00D845C1"/>
    <w:bookmarkStart w:id="23" w:name="_Toc360912952" w:displacedByCustomXml="next"/>
    <w:sdt>
      <w:sdtPr>
        <w:rPr>
          <w:rFonts w:ascii="Verdana" w:hAnsi="Verdana"/>
          <w:b w:val="0"/>
          <w:color w:val="000000"/>
          <w:sz w:val="20"/>
          <w:szCs w:val="20"/>
        </w:rPr>
        <w:id w:val="2000076414"/>
        <w:docPartObj>
          <w:docPartGallery w:val="Table of Contents"/>
          <w:docPartUnique/>
        </w:docPartObj>
      </w:sdtPr>
      <w:sdtEndPr/>
      <w:sdtContent>
        <w:p w:rsidR="00C44243" w:rsidRPr="00CB3B1F" w:rsidRDefault="00C44243" w:rsidP="004402AD">
          <w:pPr>
            <w:pStyle w:val="Ttulo1"/>
          </w:pPr>
          <w:r>
            <w:t>Sumário.</w:t>
          </w:r>
          <w:bookmarkEnd w:id="23"/>
        </w:p>
        <w:p w:rsidR="00C44243" w:rsidRDefault="00C44243">
          <w:pPr>
            <w:pStyle w:val="Sumrio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ascii="Verdana" w:cstheme="minorBidi"/>
              <w:szCs w:val="22"/>
            </w:rPr>
            <w:fldChar w:fldCharType="begin"/>
          </w:r>
          <w:r>
            <w:instrText xml:space="preserve"> TOC \o "1-4" \h \z \u </w:instrText>
          </w:r>
          <w:r>
            <w:rPr>
              <w:rFonts w:ascii="Verdana" w:cstheme="minorBidi"/>
              <w:szCs w:val="22"/>
            </w:rPr>
            <w:fldChar w:fldCharType="separate"/>
          </w:r>
          <w:hyperlink w:anchor="_Toc360912930" w:history="1">
            <w:r w:rsidRPr="001A2D0F">
              <w:rPr>
                <w:rStyle w:val="Hyperlink"/>
                <w:noProof/>
              </w:rPr>
              <w:t>Artigo 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A2D0F">
              <w:rPr>
                <w:rStyle w:val="Hyperlink"/>
                <w:noProof/>
              </w:rPr>
              <w:t>@leiaME.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_Toc360912930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1" w:history="1">
            <w:r w:rsidR="00C44243" w:rsidRPr="001A2D0F">
              <w:rPr>
                <w:rStyle w:val="Hyperlink"/>
                <w:noProof/>
              </w:rPr>
              <w:t>(a)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Comandos VBA da planilha ___j.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_Toc360912931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1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2" w:history="1">
            <w:r w:rsidR="00C44243" w:rsidRPr="001A2D0F">
              <w:rPr>
                <w:rStyle w:val="Hyperlink"/>
                <w:noProof/>
              </w:rPr>
              <w:t>(b)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Programa matlab de abertura.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_Toc360912932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1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3" w:history="1">
            <w:r w:rsidR="00C44243" w:rsidRPr="001A2D0F">
              <w:rPr>
                <w:rStyle w:val="Hyperlink"/>
                <w:noProof/>
              </w:rPr>
              <w:t>(c)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Planilha 'mega.xlsx'.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_Toc360912933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1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4" w:history="1">
            <w:r w:rsidR="00C44243" w:rsidRPr="001A2D0F">
              <w:rPr>
                <w:rStyle w:val="Hyperlink"/>
                <w:noProof/>
              </w:rPr>
              <w:t>(d)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 xml:space="preserve">[livros] do conjunto </w:t>
            </w:r>
            <w:r w:rsidR="00C44243" w:rsidRPr="001A2D0F">
              <w:rPr>
                <w:rStyle w:val="Hyperlink"/>
                <w:noProof/>
              </w:rPr>
              <w:t>‘</w:t>
            </w:r>
            <w:r w:rsidR="00C44243" w:rsidRPr="001A2D0F">
              <w:rPr>
                <w:rStyle w:val="Hyperlink"/>
                <w:noProof/>
              </w:rPr>
              <w:t>pastas</w:t>
            </w:r>
            <w:r w:rsidR="00C44243" w:rsidRPr="001A2D0F">
              <w:rPr>
                <w:rStyle w:val="Hyperlink"/>
                <w:noProof/>
              </w:rPr>
              <w:t>’</w:t>
            </w:r>
            <w:r w:rsidR="00C44243" w:rsidRPr="001A2D0F">
              <w:rPr>
                <w:rStyle w:val="Hyperlink"/>
                <w:noProof/>
              </w:rPr>
              <w:t>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_Toc360912934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1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5" w:history="1">
            <w:r w:rsidR="00C44243" w:rsidRPr="001A2D0F">
              <w:rPr>
                <w:rStyle w:val="Hyperlink"/>
                <w:noProof/>
              </w:rPr>
              <w:t>(e)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Logins...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_Toc360912935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1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6" w:history="1">
            <w:r w:rsidR="00C44243" w:rsidRPr="001A2D0F">
              <w:rPr>
                <w:rStyle w:val="Hyperlink"/>
                <w:noProof/>
              </w:rPr>
              <w:t>(f)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Outros...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_Toc360912936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1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7" w:history="1">
            <w:r w:rsidR="00C44243" w:rsidRPr="001A2D0F">
              <w:rPr>
                <w:rStyle w:val="Hyperlink"/>
                <w:noProof/>
              </w:rPr>
              <w:t>Artigo II.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VBA tips.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_Toc360912937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1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8" w:history="1">
            <w:r w:rsidR="00C44243" w:rsidRPr="001A2D0F">
              <w:rPr>
                <w:rStyle w:val="Hyperlink"/>
                <w:noProof/>
              </w:rPr>
              <w:t>(a)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Figuras nos controles dos forms.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_Toc360912938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1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39" w:history="1">
            <w:r w:rsidR="00C44243" w:rsidRPr="001A2D0F">
              <w:rPr>
                <w:rStyle w:val="Hyperlink"/>
                <w:noProof/>
              </w:rPr>
              <w:t>(b)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Avoiding AutoOpen to run.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_Toc360912939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2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0" w:history="1">
            <w:r w:rsidR="00C44243" w:rsidRPr="001A2D0F">
              <w:rPr>
                <w:rStyle w:val="Hyperlink"/>
                <w:noProof/>
              </w:rPr>
              <w:t>(c)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Dim.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_Toc360912940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2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1" w:history="1">
            <w:r w:rsidR="00C44243" w:rsidRPr="001A2D0F">
              <w:rPr>
                <w:rStyle w:val="Hyperlink"/>
                <w:noProof/>
              </w:rPr>
              <w:t>(d)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Do While... Loop.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_Toc360912941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2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2" w:history="1">
            <w:r w:rsidR="00C44243" w:rsidRPr="001A2D0F">
              <w:rPr>
                <w:rStyle w:val="Hyperlink"/>
                <w:noProof/>
              </w:rPr>
              <w:t>(e)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Off Set.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_Toc360912942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2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3" w:history="1">
            <w:r w:rsidR="00C44243" w:rsidRPr="001A2D0F">
              <w:rPr>
                <w:rStyle w:val="Hyperlink"/>
                <w:noProof/>
              </w:rPr>
              <w:t>(f)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Tratamento de erros, environment variables.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_Toc360912943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2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4" w:history="1">
            <w:r w:rsidR="00C44243" w:rsidRPr="001A2D0F">
              <w:rPr>
                <w:rStyle w:val="Hyperlink"/>
                <w:noProof/>
              </w:rPr>
              <w:t>(g)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Computer name.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_Toc360912944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2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5" w:history="1">
            <w:r w:rsidR="00C44243" w:rsidRPr="001A2D0F">
              <w:rPr>
                <w:rStyle w:val="Hyperlink"/>
                <w:noProof/>
              </w:rPr>
              <w:t>(h)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If Then End If.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_Toc360912945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2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6" w:history="1">
            <w:r w:rsidR="00C44243" w:rsidRPr="001A2D0F">
              <w:rPr>
                <w:rStyle w:val="Hyperlink"/>
                <w:noProof/>
              </w:rPr>
              <w:t>(i)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Tab stop e outras dicas.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_Toc360912946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2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7" w:history="1">
            <w:r w:rsidR="00C44243" w:rsidRPr="001A2D0F">
              <w:rPr>
                <w:rStyle w:val="Hyperlink"/>
                <w:noProof/>
              </w:rPr>
              <w:t>(j)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Adicionando controles e rotinas em tempo de execu</w:t>
            </w:r>
            <w:r w:rsidR="00C44243" w:rsidRPr="001A2D0F">
              <w:rPr>
                <w:rStyle w:val="Hyperlink"/>
                <w:noProof/>
              </w:rPr>
              <w:t>çã</w:t>
            </w:r>
            <w:r w:rsidR="00C44243" w:rsidRPr="001A2D0F">
              <w:rPr>
                <w:rStyle w:val="Hyperlink"/>
                <w:noProof/>
              </w:rPr>
              <w:t>o (run-time).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_Toc360912947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3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8" w:history="1">
            <w:r w:rsidR="00C44243" w:rsidRPr="001A2D0F">
              <w:rPr>
                <w:rStyle w:val="Hyperlink"/>
                <w:noProof/>
              </w:rPr>
              <w:t>Artigo III.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Word tips.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_Toc360912948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3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49" w:history="1">
            <w:r w:rsidR="00C44243" w:rsidRPr="001A2D0F">
              <w:rPr>
                <w:rStyle w:val="Hyperlink"/>
                <w:noProof/>
              </w:rPr>
              <w:t>(a)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Como alterar a fonte padr</w:t>
            </w:r>
            <w:r w:rsidR="00C44243" w:rsidRPr="001A2D0F">
              <w:rPr>
                <w:rStyle w:val="Hyperlink"/>
                <w:noProof/>
              </w:rPr>
              <w:t>ã</w:t>
            </w:r>
            <w:r w:rsidR="00C44243" w:rsidRPr="001A2D0F">
              <w:rPr>
                <w:rStyle w:val="Hyperlink"/>
                <w:noProof/>
              </w:rPr>
              <w:t>o do Word 2010.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_Toc360912949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3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50" w:history="1">
            <w:r w:rsidR="00C44243" w:rsidRPr="001A2D0F">
              <w:rPr>
                <w:rStyle w:val="Hyperlink"/>
                <w:noProof/>
              </w:rPr>
              <w:t>(b)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V</w:t>
            </w:r>
            <w:r w:rsidR="00C44243" w:rsidRPr="001A2D0F">
              <w:rPr>
                <w:rStyle w:val="Hyperlink"/>
                <w:noProof/>
              </w:rPr>
              <w:t>á</w:t>
            </w:r>
            <w:r w:rsidR="00C44243" w:rsidRPr="001A2D0F">
              <w:rPr>
                <w:rStyle w:val="Hyperlink"/>
                <w:noProof/>
              </w:rPr>
              <w:t>rias dicas.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_Toc360912950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3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51" w:history="1">
            <w:r w:rsidR="00C44243" w:rsidRPr="001A2D0F">
              <w:rPr>
                <w:rStyle w:val="Hyperlink"/>
                <w:noProof/>
              </w:rPr>
              <w:t>(c)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Padr</w:t>
            </w:r>
            <w:r w:rsidR="00C44243" w:rsidRPr="001A2D0F">
              <w:rPr>
                <w:rStyle w:val="Hyperlink"/>
                <w:noProof/>
              </w:rPr>
              <w:t>õ</w:t>
            </w:r>
            <w:r w:rsidR="00C44243" w:rsidRPr="001A2D0F">
              <w:rPr>
                <w:rStyle w:val="Hyperlink"/>
                <w:noProof/>
              </w:rPr>
              <w:t>es para modelos nos documentos.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_Toc360912951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3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364D88">
          <w:pPr>
            <w:pStyle w:val="Sumrio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60912952" w:history="1">
            <w:r w:rsidR="00C44243" w:rsidRPr="001A2D0F">
              <w:rPr>
                <w:rStyle w:val="Hyperlink"/>
                <w:noProof/>
              </w:rPr>
              <w:t>Artigo IV.</w:t>
            </w:r>
            <w:r w:rsidR="00C44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44243" w:rsidRPr="001A2D0F">
              <w:rPr>
                <w:rStyle w:val="Hyperlink"/>
                <w:noProof/>
              </w:rPr>
              <w:t>Sum</w:t>
            </w:r>
            <w:r w:rsidR="00C44243" w:rsidRPr="001A2D0F">
              <w:rPr>
                <w:rStyle w:val="Hyperlink"/>
                <w:noProof/>
              </w:rPr>
              <w:t>á</w:t>
            </w:r>
            <w:r w:rsidR="00C44243" w:rsidRPr="001A2D0F">
              <w:rPr>
                <w:rStyle w:val="Hyperlink"/>
                <w:noProof/>
              </w:rPr>
              <w:t>rio.</w:t>
            </w:r>
            <w:r w:rsidR="00C44243">
              <w:rPr>
                <w:noProof/>
                <w:webHidden/>
              </w:rPr>
              <w:tab/>
            </w:r>
            <w:r w:rsidR="00C44243">
              <w:rPr>
                <w:noProof/>
                <w:webHidden/>
              </w:rPr>
              <w:fldChar w:fldCharType="begin"/>
            </w:r>
            <w:r w:rsidR="00C44243">
              <w:rPr>
                <w:noProof/>
                <w:webHidden/>
              </w:rPr>
              <w:instrText xml:space="preserve"> PAGEREF _Toc360912952 \h </w:instrText>
            </w:r>
            <w:r w:rsidR="00C44243">
              <w:rPr>
                <w:noProof/>
                <w:webHidden/>
              </w:rPr>
            </w:r>
            <w:r w:rsidR="00C44243">
              <w:rPr>
                <w:noProof/>
                <w:webHidden/>
              </w:rPr>
              <w:fldChar w:fldCharType="separate"/>
            </w:r>
            <w:r w:rsidR="00C44243">
              <w:rPr>
                <w:noProof/>
                <w:webHidden/>
              </w:rPr>
              <w:t>3</w:t>
            </w:r>
            <w:r w:rsidR="00C44243">
              <w:rPr>
                <w:noProof/>
                <w:webHidden/>
              </w:rPr>
              <w:fldChar w:fldCharType="end"/>
            </w:r>
          </w:hyperlink>
        </w:p>
        <w:p w:rsidR="00C44243" w:rsidRDefault="00C44243" w:rsidP="00D845C1">
          <w:r>
            <w:fldChar w:fldCharType="end"/>
          </w:r>
        </w:p>
      </w:sdtContent>
    </w:sdt>
    <w:p w:rsidR="00C44243" w:rsidRDefault="00C44243" w:rsidP="00D845C1"/>
    <w:sectPr w:rsidR="00C44243" w:rsidSect="00A417ED">
      <w:footerReference w:type="default" r:id="rId16"/>
      <w:pgSz w:w="11906" w:h="16838" w:code="9"/>
      <w:pgMar w:top="1418" w:right="1134" w:bottom="1418" w:left="1134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D88" w:rsidRDefault="00364D88" w:rsidP="00F9207D">
      <w:r>
        <w:separator/>
      </w:r>
    </w:p>
  </w:endnote>
  <w:endnote w:type="continuationSeparator" w:id="0">
    <w:p w:rsidR="00364D88" w:rsidRDefault="00364D88" w:rsidP="00F9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C3" w:rsidRDefault="00CB59C3" w:rsidP="00F9207D">
    <w:pPr>
      <w:pStyle w:val="Rodap"/>
    </w:pPr>
    <w:r>
      <w:fldChar w:fldCharType="begin"/>
    </w:r>
    <w:r>
      <w:instrText>PAGE   \* MERGEFORMAT</w:instrText>
    </w:r>
    <w:r>
      <w:fldChar w:fldCharType="separate"/>
    </w:r>
    <w:r w:rsidR="005126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D88" w:rsidRDefault="00364D88" w:rsidP="00F9207D">
      <w:r>
        <w:separator/>
      </w:r>
    </w:p>
  </w:footnote>
  <w:footnote w:type="continuationSeparator" w:id="0">
    <w:p w:rsidR="00364D88" w:rsidRDefault="00364D88" w:rsidP="00F92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51F3"/>
    <w:multiLevelType w:val="singleLevel"/>
    <w:tmpl w:val="238C1A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">
    <w:nsid w:val="05232CE4"/>
    <w:multiLevelType w:val="singleLevel"/>
    <w:tmpl w:val="A5983DBC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/>
      </w:rPr>
    </w:lvl>
  </w:abstractNum>
  <w:abstractNum w:abstractNumId="2">
    <w:nsid w:val="073C4AD4"/>
    <w:multiLevelType w:val="singleLevel"/>
    <w:tmpl w:val="B8C27E4C"/>
    <w:lvl w:ilvl="0">
      <w:start w:val="1"/>
      <w:numFmt w:val="decimal"/>
      <w:lvlText w:val="%1."/>
      <w:lvlJc w:val="left"/>
      <w:pPr>
        <w:ind w:left="1209" w:hanging="360"/>
      </w:pPr>
    </w:lvl>
  </w:abstractNum>
  <w:abstractNum w:abstractNumId="3">
    <w:nsid w:val="07992C52"/>
    <w:multiLevelType w:val="hybridMultilevel"/>
    <w:tmpl w:val="F9D29B06"/>
    <w:lvl w:ilvl="0" w:tplc="BB646612">
      <w:start w:val="1"/>
      <w:numFmt w:val="decimal"/>
      <w:lvlText w:val="%1-"/>
      <w:lvlJc w:val="left"/>
      <w:pPr>
        <w:ind w:left="2421" w:hanging="360"/>
      </w:pPr>
    </w:lvl>
    <w:lvl w:ilvl="1" w:tplc="1A243AC6">
      <w:start w:val="1"/>
      <w:numFmt w:val="lowerLetter"/>
      <w:lvlText w:val="%2."/>
      <w:lvlJc w:val="left"/>
      <w:pPr>
        <w:ind w:left="3141" w:hanging="360"/>
      </w:pPr>
    </w:lvl>
    <w:lvl w:ilvl="2" w:tplc="4D5C3768">
      <w:start w:val="1"/>
      <w:numFmt w:val="lowerRoman"/>
      <w:lvlText w:val="%3."/>
      <w:lvlJc w:val="left"/>
      <w:pPr>
        <w:ind w:left="3861" w:hanging="180"/>
      </w:pPr>
    </w:lvl>
    <w:lvl w:ilvl="3" w:tplc="E6EECCF6">
      <w:start w:val="1"/>
      <w:numFmt w:val="decimal"/>
      <w:lvlText w:val="%4."/>
      <w:lvlJc w:val="left"/>
      <w:pPr>
        <w:ind w:left="4581" w:hanging="360"/>
      </w:pPr>
    </w:lvl>
    <w:lvl w:ilvl="4" w:tplc="9F32EC26">
      <w:start w:val="1"/>
      <w:numFmt w:val="lowerLetter"/>
      <w:lvlText w:val="%5."/>
      <w:lvlJc w:val="left"/>
      <w:pPr>
        <w:ind w:left="5301" w:hanging="360"/>
      </w:pPr>
    </w:lvl>
    <w:lvl w:ilvl="5" w:tplc="F27E69C0">
      <w:start w:val="1"/>
      <w:numFmt w:val="lowerRoman"/>
      <w:lvlText w:val="%6."/>
      <w:lvlJc w:val="left"/>
      <w:pPr>
        <w:ind w:left="6021" w:hanging="180"/>
      </w:pPr>
    </w:lvl>
    <w:lvl w:ilvl="6" w:tplc="59941904">
      <w:start w:val="1"/>
      <w:numFmt w:val="decimal"/>
      <w:lvlText w:val="%7."/>
      <w:lvlJc w:val="left"/>
      <w:pPr>
        <w:ind w:left="6741" w:hanging="360"/>
      </w:pPr>
    </w:lvl>
    <w:lvl w:ilvl="7" w:tplc="F79230F0">
      <w:start w:val="1"/>
      <w:numFmt w:val="lowerLetter"/>
      <w:lvlText w:val="%8."/>
      <w:lvlJc w:val="left"/>
      <w:pPr>
        <w:ind w:left="7461" w:hanging="360"/>
      </w:pPr>
    </w:lvl>
    <w:lvl w:ilvl="8" w:tplc="BC907ABC">
      <w:start w:val="1"/>
      <w:numFmt w:val="lowerRoman"/>
      <w:lvlText w:val="%9."/>
      <w:lvlJc w:val="left"/>
      <w:pPr>
        <w:ind w:left="8181" w:hanging="180"/>
      </w:pPr>
    </w:lvl>
  </w:abstractNum>
  <w:abstractNum w:abstractNumId="4">
    <w:nsid w:val="12521209"/>
    <w:multiLevelType w:val="multilevel"/>
    <w:tmpl w:val="04090023"/>
    <w:lvl w:ilvl="0">
      <w:start w:val="1"/>
      <w:numFmt w:val="upperRoman"/>
      <w:pStyle w:val="Ttulo1"/>
      <w:lvlText w:val="Artigo %1."/>
      <w:lvlJc w:val="left"/>
      <w:pPr>
        <w:ind w:left="3261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ind w:left="3261" w:firstLine="0"/>
      </w:pPr>
    </w:lvl>
    <w:lvl w:ilvl="2">
      <w:start w:val="1"/>
      <w:numFmt w:val="lowerLetter"/>
      <w:pStyle w:val="Ttulo3"/>
      <w:lvlText w:val="(%3)"/>
      <w:lvlJc w:val="left"/>
      <w:pPr>
        <w:ind w:left="3981" w:hanging="432"/>
      </w:pPr>
    </w:lvl>
    <w:lvl w:ilvl="3">
      <w:start w:val="1"/>
      <w:numFmt w:val="lowerRoman"/>
      <w:lvlText w:val="(%4)"/>
      <w:lvlJc w:val="right"/>
      <w:pPr>
        <w:ind w:left="4125" w:hanging="144"/>
      </w:pPr>
    </w:lvl>
    <w:lvl w:ilvl="4">
      <w:start w:val="1"/>
      <w:numFmt w:val="decimal"/>
      <w:lvlText w:val="%5)"/>
      <w:lvlJc w:val="left"/>
      <w:pPr>
        <w:ind w:left="4269" w:hanging="432"/>
      </w:pPr>
    </w:lvl>
    <w:lvl w:ilvl="5">
      <w:start w:val="1"/>
      <w:numFmt w:val="lowerLetter"/>
      <w:lvlText w:val="%6)"/>
      <w:lvlJc w:val="left"/>
      <w:pPr>
        <w:ind w:left="4413" w:hanging="432"/>
      </w:pPr>
    </w:lvl>
    <w:lvl w:ilvl="6">
      <w:start w:val="1"/>
      <w:numFmt w:val="lowerRoman"/>
      <w:lvlText w:val="%7)"/>
      <w:lvlJc w:val="right"/>
      <w:pPr>
        <w:ind w:left="4557" w:hanging="288"/>
      </w:pPr>
    </w:lvl>
    <w:lvl w:ilvl="7">
      <w:start w:val="1"/>
      <w:numFmt w:val="lowerLetter"/>
      <w:lvlText w:val="%8."/>
      <w:lvlJc w:val="left"/>
      <w:pPr>
        <w:ind w:left="4701" w:hanging="432"/>
      </w:pPr>
    </w:lvl>
    <w:lvl w:ilvl="8">
      <w:start w:val="1"/>
      <w:numFmt w:val="lowerRoman"/>
      <w:lvlText w:val="%9."/>
      <w:lvlJc w:val="right"/>
      <w:pPr>
        <w:ind w:left="4845" w:hanging="144"/>
      </w:pPr>
    </w:lvl>
  </w:abstractNum>
  <w:abstractNum w:abstractNumId="5">
    <w:nsid w:val="1F827A03"/>
    <w:multiLevelType w:val="singleLevel"/>
    <w:tmpl w:val="4A7E3652"/>
    <w:lvl w:ilvl="0">
      <w:start w:val="1"/>
      <w:numFmt w:val="bullet"/>
      <w:lvlText w:val=""/>
      <w:lvlJc w:val="left"/>
      <w:pPr>
        <w:ind w:left="1492" w:hanging="360"/>
      </w:pPr>
      <w:rPr>
        <w:rFonts w:ascii="Symbol" w:hAnsi="Symbol"/>
      </w:rPr>
    </w:lvl>
  </w:abstractNum>
  <w:abstractNum w:abstractNumId="6">
    <w:nsid w:val="25DA4E23"/>
    <w:multiLevelType w:val="hybridMultilevel"/>
    <w:tmpl w:val="A064B7C8"/>
    <w:lvl w:ilvl="0" w:tplc="09402F4E">
      <w:start w:val="1"/>
      <w:numFmt w:val="decimal"/>
      <w:lvlText w:val="%1-"/>
      <w:lvlJc w:val="left"/>
      <w:pPr>
        <w:ind w:left="1287" w:hanging="360"/>
      </w:pPr>
    </w:lvl>
    <w:lvl w:ilvl="1" w:tplc="45D42768">
      <w:start w:val="1"/>
      <w:numFmt w:val="lowerLetter"/>
      <w:lvlText w:val="%2."/>
      <w:lvlJc w:val="left"/>
      <w:pPr>
        <w:ind w:left="2007" w:hanging="360"/>
      </w:pPr>
    </w:lvl>
    <w:lvl w:ilvl="2" w:tplc="3774E09E">
      <w:start w:val="1"/>
      <w:numFmt w:val="lowerRoman"/>
      <w:lvlText w:val="%3."/>
      <w:lvlJc w:val="left"/>
      <w:pPr>
        <w:ind w:left="2727" w:hanging="180"/>
      </w:pPr>
    </w:lvl>
    <w:lvl w:ilvl="3" w:tplc="883AB39A">
      <w:start w:val="1"/>
      <w:numFmt w:val="decimal"/>
      <w:lvlText w:val="%4."/>
      <w:lvlJc w:val="left"/>
      <w:pPr>
        <w:ind w:left="3447" w:hanging="360"/>
      </w:pPr>
    </w:lvl>
    <w:lvl w:ilvl="4" w:tplc="95F69F50">
      <w:start w:val="1"/>
      <w:numFmt w:val="lowerLetter"/>
      <w:lvlText w:val="%5."/>
      <w:lvlJc w:val="left"/>
      <w:pPr>
        <w:ind w:left="4167" w:hanging="360"/>
      </w:pPr>
    </w:lvl>
    <w:lvl w:ilvl="5" w:tplc="35D0B378">
      <w:start w:val="1"/>
      <w:numFmt w:val="lowerRoman"/>
      <w:lvlText w:val="%6."/>
      <w:lvlJc w:val="left"/>
      <w:pPr>
        <w:ind w:left="4887" w:hanging="180"/>
      </w:pPr>
    </w:lvl>
    <w:lvl w:ilvl="6" w:tplc="7FBA7DA2">
      <w:start w:val="1"/>
      <w:numFmt w:val="decimal"/>
      <w:lvlText w:val="%7."/>
      <w:lvlJc w:val="left"/>
      <w:pPr>
        <w:ind w:left="5607" w:hanging="360"/>
      </w:pPr>
    </w:lvl>
    <w:lvl w:ilvl="7" w:tplc="543286AE">
      <w:start w:val="1"/>
      <w:numFmt w:val="lowerLetter"/>
      <w:lvlText w:val="%8."/>
      <w:lvlJc w:val="left"/>
      <w:pPr>
        <w:ind w:left="6327" w:hanging="360"/>
      </w:pPr>
    </w:lvl>
    <w:lvl w:ilvl="8" w:tplc="53AC5AD4">
      <w:start w:val="1"/>
      <w:numFmt w:val="lowerRoman"/>
      <w:lvlText w:val="%9."/>
      <w:lvlJc w:val="left"/>
      <w:pPr>
        <w:ind w:left="7047" w:hanging="180"/>
      </w:pPr>
    </w:lvl>
  </w:abstractNum>
  <w:abstractNum w:abstractNumId="7">
    <w:nsid w:val="280D3829"/>
    <w:multiLevelType w:val="singleLevel"/>
    <w:tmpl w:val="68C861DE"/>
    <w:lvl w:ilvl="0">
      <w:start w:val="1"/>
      <w:numFmt w:val="decimal"/>
      <w:lvlText w:val="%1."/>
      <w:lvlJc w:val="left"/>
      <w:pPr>
        <w:ind w:left="926" w:hanging="360"/>
      </w:pPr>
    </w:lvl>
  </w:abstractNum>
  <w:abstractNum w:abstractNumId="8">
    <w:nsid w:val="323E2C4E"/>
    <w:multiLevelType w:val="singleLevel"/>
    <w:tmpl w:val="BCEAFCEA"/>
    <w:lvl w:ilvl="0">
      <w:start w:val="1"/>
      <w:numFmt w:val="decimal"/>
      <w:lvlText w:val="%1."/>
      <w:lvlJc w:val="left"/>
      <w:pPr>
        <w:ind w:left="643" w:hanging="360"/>
      </w:pPr>
    </w:lvl>
  </w:abstractNum>
  <w:abstractNum w:abstractNumId="9">
    <w:nsid w:val="41A34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6770F2"/>
    <w:multiLevelType w:val="hybridMultilevel"/>
    <w:tmpl w:val="946EC7DA"/>
    <w:lvl w:ilvl="0" w:tplc="A90CE316">
      <w:start w:val="1"/>
      <w:numFmt w:val="decimal"/>
      <w:lvlText w:val="%1)"/>
      <w:lvlJc w:val="left"/>
      <w:pPr>
        <w:ind w:left="1287" w:hanging="360"/>
      </w:pPr>
    </w:lvl>
    <w:lvl w:ilvl="1" w:tplc="46DA860C">
      <w:start w:val="1"/>
      <w:numFmt w:val="lowerLetter"/>
      <w:lvlText w:val="%2."/>
      <w:lvlJc w:val="left"/>
      <w:pPr>
        <w:ind w:left="2007" w:hanging="360"/>
      </w:pPr>
    </w:lvl>
    <w:lvl w:ilvl="2" w:tplc="0AA236AC">
      <w:start w:val="1"/>
      <w:numFmt w:val="lowerRoman"/>
      <w:lvlText w:val="%3."/>
      <w:lvlJc w:val="left"/>
      <w:pPr>
        <w:ind w:left="2727" w:hanging="180"/>
      </w:pPr>
    </w:lvl>
    <w:lvl w:ilvl="3" w:tplc="D55E1A16">
      <w:start w:val="1"/>
      <w:numFmt w:val="decimal"/>
      <w:lvlText w:val="%4."/>
      <w:lvlJc w:val="left"/>
      <w:pPr>
        <w:ind w:left="3447" w:hanging="360"/>
      </w:pPr>
    </w:lvl>
    <w:lvl w:ilvl="4" w:tplc="2604CF58">
      <w:start w:val="1"/>
      <w:numFmt w:val="lowerLetter"/>
      <w:lvlText w:val="%5."/>
      <w:lvlJc w:val="left"/>
      <w:pPr>
        <w:ind w:left="4167" w:hanging="360"/>
      </w:pPr>
    </w:lvl>
    <w:lvl w:ilvl="5" w:tplc="E65E689E">
      <w:start w:val="1"/>
      <w:numFmt w:val="lowerRoman"/>
      <w:lvlText w:val="%6."/>
      <w:lvlJc w:val="left"/>
      <w:pPr>
        <w:ind w:left="4887" w:hanging="180"/>
      </w:pPr>
    </w:lvl>
    <w:lvl w:ilvl="6" w:tplc="E7EA7A54">
      <w:start w:val="1"/>
      <w:numFmt w:val="decimal"/>
      <w:lvlText w:val="%7."/>
      <w:lvlJc w:val="left"/>
      <w:pPr>
        <w:ind w:left="5607" w:hanging="360"/>
      </w:pPr>
    </w:lvl>
    <w:lvl w:ilvl="7" w:tplc="6116F060">
      <w:start w:val="1"/>
      <w:numFmt w:val="lowerLetter"/>
      <w:lvlText w:val="%8."/>
      <w:lvlJc w:val="left"/>
      <w:pPr>
        <w:ind w:left="6327" w:hanging="360"/>
      </w:pPr>
    </w:lvl>
    <w:lvl w:ilvl="8" w:tplc="27CC41F2">
      <w:start w:val="1"/>
      <w:numFmt w:val="lowerRoman"/>
      <w:lvlText w:val="%9."/>
      <w:lvlJc w:val="left"/>
      <w:pPr>
        <w:ind w:left="7047" w:hanging="180"/>
      </w:pPr>
    </w:lvl>
  </w:abstractNum>
  <w:abstractNum w:abstractNumId="11">
    <w:nsid w:val="541B4A81"/>
    <w:multiLevelType w:val="singleLevel"/>
    <w:tmpl w:val="031ED9E6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>
    <w:nsid w:val="5F6E558B"/>
    <w:multiLevelType w:val="multilevel"/>
    <w:tmpl w:val="A8A6591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62AE0331"/>
    <w:multiLevelType w:val="singleLevel"/>
    <w:tmpl w:val="59A0B8F8"/>
    <w:lvl w:ilvl="0">
      <w:start w:val="1"/>
      <w:numFmt w:val="decimal"/>
      <w:lvlText w:val="%1."/>
      <w:lvlJc w:val="left"/>
      <w:pPr>
        <w:ind w:left="1492" w:hanging="360"/>
      </w:pPr>
    </w:lvl>
  </w:abstractNum>
  <w:abstractNum w:abstractNumId="14">
    <w:nsid w:val="64060A35"/>
    <w:multiLevelType w:val="singleLevel"/>
    <w:tmpl w:val="75C0B460"/>
    <w:lvl w:ilvl="0">
      <w:start w:val="1"/>
      <w:numFmt w:val="bullet"/>
      <w:lvlText w:val=""/>
      <w:lvlJc w:val="left"/>
      <w:pPr>
        <w:ind w:left="1209" w:hanging="360"/>
      </w:pPr>
      <w:rPr>
        <w:rFonts w:ascii="Symbol" w:hAnsi="Symbol"/>
      </w:rPr>
    </w:lvl>
  </w:abstractNum>
  <w:abstractNum w:abstractNumId="15">
    <w:nsid w:val="66297A70"/>
    <w:multiLevelType w:val="singleLevel"/>
    <w:tmpl w:val="E7DA1758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/>
      </w:rPr>
    </w:lvl>
  </w:abstractNum>
  <w:abstractNum w:abstractNumId="16">
    <w:nsid w:val="74ED6AA2"/>
    <w:multiLevelType w:val="multilevel"/>
    <w:tmpl w:val="53EAB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3"/>
  </w:num>
  <w:num w:numId="14">
    <w:abstractNumId w:val="16"/>
  </w:num>
  <w:num w:numId="15">
    <w:abstractNumId w:val="12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D8"/>
    <w:rsid w:val="00002456"/>
    <w:rsid w:val="00006693"/>
    <w:rsid w:val="00012990"/>
    <w:rsid w:val="00023307"/>
    <w:rsid w:val="000343BE"/>
    <w:rsid w:val="000461CA"/>
    <w:rsid w:val="000542E1"/>
    <w:rsid w:val="000642BB"/>
    <w:rsid w:val="00075991"/>
    <w:rsid w:val="000855FD"/>
    <w:rsid w:val="000A3A94"/>
    <w:rsid w:val="000A5C1A"/>
    <w:rsid w:val="000A7855"/>
    <w:rsid w:val="000B7C39"/>
    <w:rsid w:val="000C1B6D"/>
    <w:rsid w:val="000C2F82"/>
    <w:rsid w:val="000C70AE"/>
    <w:rsid w:val="000D2797"/>
    <w:rsid w:val="000E28AC"/>
    <w:rsid w:val="00103FE6"/>
    <w:rsid w:val="00107306"/>
    <w:rsid w:val="0011632C"/>
    <w:rsid w:val="001216BA"/>
    <w:rsid w:val="00131691"/>
    <w:rsid w:val="0013517D"/>
    <w:rsid w:val="001371FF"/>
    <w:rsid w:val="00147465"/>
    <w:rsid w:val="00183718"/>
    <w:rsid w:val="00184191"/>
    <w:rsid w:val="00192566"/>
    <w:rsid w:val="00193F80"/>
    <w:rsid w:val="00195BF2"/>
    <w:rsid w:val="001A45BD"/>
    <w:rsid w:val="001A4F6C"/>
    <w:rsid w:val="001C2779"/>
    <w:rsid w:val="001F3F02"/>
    <w:rsid w:val="002012A6"/>
    <w:rsid w:val="00203302"/>
    <w:rsid w:val="00211E4B"/>
    <w:rsid w:val="00235654"/>
    <w:rsid w:val="00243D91"/>
    <w:rsid w:val="00263752"/>
    <w:rsid w:val="00264C04"/>
    <w:rsid w:val="00273D48"/>
    <w:rsid w:val="00280E11"/>
    <w:rsid w:val="002A7DF1"/>
    <w:rsid w:val="002B0690"/>
    <w:rsid w:val="002B109B"/>
    <w:rsid w:val="002B1A3D"/>
    <w:rsid w:val="002C61BA"/>
    <w:rsid w:val="00304668"/>
    <w:rsid w:val="0032193E"/>
    <w:rsid w:val="003275CC"/>
    <w:rsid w:val="00332953"/>
    <w:rsid w:val="00333227"/>
    <w:rsid w:val="0033409D"/>
    <w:rsid w:val="00335EC4"/>
    <w:rsid w:val="003361C1"/>
    <w:rsid w:val="00341CA2"/>
    <w:rsid w:val="00364D88"/>
    <w:rsid w:val="00373BB5"/>
    <w:rsid w:val="00374B95"/>
    <w:rsid w:val="00377C45"/>
    <w:rsid w:val="00385234"/>
    <w:rsid w:val="003906A7"/>
    <w:rsid w:val="00396D8D"/>
    <w:rsid w:val="003A05E1"/>
    <w:rsid w:val="003A7258"/>
    <w:rsid w:val="003C3712"/>
    <w:rsid w:val="003C450A"/>
    <w:rsid w:val="003C6B5B"/>
    <w:rsid w:val="003E50FC"/>
    <w:rsid w:val="00406505"/>
    <w:rsid w:val="004215F0"/>
    <w:rsid w:val="00422083"/>
    <w:rsid w:val="00442B0E"/>
    <w:rsid w:val="00444B95"/>
    <w:rsid w:val="004453D9"/>
    <w:rsid w:val="0044619B"/>
    <w:rsid w:val="004462FE"/>
    <w:rsid w:val="0044700C"/>
    <w:rsid w:val="004513AB"/>
    <w:rsid w:val="00466CD7"/>
    <w:rsid w:val="00474CAE"/>
    <w:rsid w:val="00482214"/>
    <w:rsid w:val="00484705"/>
    <w:rsid w:val="00486651"/>
    <w:rsid w:val="00494676"/>
    <w:rsid w:val="00497348"/>
    <w:rsid w:val="004A54C8"/>
    <w:rsid w:val="004A6568"/>
    <w:rsid w:val="004C3299"/>
    <w:rsid w:val="004C635A"/>
    <w:rsid w:val="004D089E"/>
    <w:rsid w:val="004D3C7C"/>
    <w:rsid w:val="004E63FE"/>
    <w:rsid w:val="004E7A23"/>
    <w:rsid w:val="004F0B08"/>
    <w:rsid w:val="00512617"/>
    <w:rsid w:val="00512A14"/>
    <w:rsid w:val="00517134"/>
    <w:rsid w:val="00527733"/>
    <w:rsid w:val="00532488"/>
    <w:rsid w:val="00553EAF"/>
    <w:rsid w:val="005709CE"/>
    <w:rsid w:val="0057276F"/>
    <w:rsid w:val="00584777"/>
    <w:rsid w:val="005A5F8A"/>
    <w:rsid w:val="005B1172"/>
    <w:rsid w:val="005C0C27"/>
    <w:rsid w:val="005C43A2"/>
    <w:rsid w:val="005F0ACE"/>
    <w:rsid w:val="005F2999"/>
    <w:rsid w:val="005F4C18"/>
    <w:rsid w:val="005F7247"/>
    <w:rsid w:val="00614073"/>
    <w:rsid w:val="006161B6"/>
    <w:rsid w:val="00621728"/>
    <w:rsid w:val="00622204"/>
    <w:rsid w:val="006307EA"/>
    <w:rsid w:val="00630E96"/>
    <w:rsid w:val="00633247"/>
    <w:rsid w:val="00633A92"/>
    <w:rsid w:val="00634AE1"/>
    <w:rsid w:val="00640CAC"/>
    <w:rsid w:val="006462A0"/>
    <w:rsid w:val="0066417F"/>
    <w:rsid w:val="006773EF"/>
    <w:rsid w:val="00680563"/>
    <w:rsid w:val="00681CDF"/>
    <w:rsid w:val="006B3346"/>
    <w:rsid w:val="006C6394"/>
    <w:rsid w:val="006C756C"/>
    <w:rsid w:val="006D6712"/>
    <w:rsid w:val="006D756F"/>
    <w:rsid w:val="006F05AA"/>
    <w:rsid w:val="00702A1A"/>
    <w:rsid w:val="00705AFA"/>
    <w:rsid w:val="00707DF7"/>
    <w:rsid w:val="00723842"/>
    <w:rsid w:val="00723BB0"/>
    <w:rsid w:val="00724521"/>
    <w:rsid w:val="007354C6"/>
    <w:rsid w:val="00740D59"/>
    <w:rsid w:val="00760D50"/>
    <w:rsid w:val="00761837"/>
    <w:rsid w:val="00772FAB"/>
    <w:rsid w:val="00776ABF"/>
    <w:rsid w:val="007A2EA8"/>
    <w:rsid w:val="007C2653"/>
    <w:rsid w:val="007C6635"/>
    <w:rsid w:val="007E5EB4"/>
    <w:rsid w:val="007E7A96"/>
    <w:rsid w:val="007F65B3"/>
    <w:rsid w:val="008174F1"/>
    <w:rsid w:val="0082020B"/>
    <w:rsid w:val="00822B88"/>
    <w:rsid w:val="00824F81"/>
    <w:rsid w:val="00851258"/>
    <w:rsid w:val="00851C7D"/>
    <w:rsid w:val="00851F8A"/>
    <w:rsid w:val="00856929"/>
    <w:rsid w:val="00864C09"/>
    <w:rsid w:val="00871F48"/>
    <w:rsid w:val="00872FAB"/>
    <w:rsid w:val="008735C7"/>
    <w:rsid w:val="0087428D"/>
    <w:rsid w:val="00877EB7"/>
    <w:rsid w:val="0088503D"/>
    <w:rsid w:val="00885154"/>
    <w:rsid w:val="00893317"/>
    <w:rsid w:val="00895062"/>
    <w:rsid w:val="008A10CC"/>
    <w:rsid w:val="008A2D66"/>
    <w:rsid w:val="008B6889"/>
    <w:rsid w:val="008B699A"/>
    <w:rsid w:val="008C2670"/>
    <w:rsid w:val="008C647F"/>
    <w:rsid w:val="008D20E2"/>
    <w:rsid w:val="008D7BF7"/>
    <w:rsid w:val="008E0168"/>
    <w:rsid w:val="008E1041"/>
    <w:rsid w:val="008E1A2A"/>
    <w:rsid w:val="008E6F95"/>
    <w:rsid w:val="00922FB0"/>
    <w:rsid w:val="00926169"/>
    <w:rsid w:val="00927A54"/>
    <w:rsid w:val="0095773B"/>
    <w:rsid w:val="00961392"/>
    <w:rsid w:val="0096419C"/>
    <w:rsid w:val="00970DA9"/>
    <w:rsid w:val="009821A2"/>
    <w:rsid w:val="009859D1"/>
    <w:rsid w:val="009902FB"/>
    <w:rsid w:val="009928CD"/>
    <w:rsid w:val="009B264C"/>
    <w:rsid w:val="009B2AD7"/>
    <w:rsid w:val="009C0EB9"/>
    <w:rsid w:val="009D5D03"/>
    <w:rsid w:val="009E01F9"/>
    <w:rsid w:val="009E3513"/>
    <w:rsid w:val="009E718B"/>
    <w:rsid w:val="009F0421"/>
    <w:rsid w:val="009F6F1C"/>
    <w:rsid w:val="00A02F5D"/>
    <w:rsid w:val="00A10EB9"/>
    <w:rsid w:val="00A17B94"/>
    <w:rsid w:val="00A21877"/>
    <w:rsid w:val="00A22DC6"/>
    <w:rsid w:val="00A326B6"/>
    <w:rsid w:val="00A34A1C"/>
    <w:rsid w:val="00A35BE1"/>
    <w:rsid w:val="00A417ED"/>
    <w:rsid w:val="00A51B3C"/>
    <w:rsid w:val="00A5770E"/>
    <w:rsid w:val="00A57930"/>
    <w:rsid w:val="00A65FE6"/>
    <w:rsid w:val="00A84E43"/>
    <w:rsid w:val="00A92C4E"/>
    <w:rsid w:val="00AA65D3"/>
    <w:rsid w:val="00AB20D6"/>
    <w:rsid w:val="00AB226B"/>
    <w:rsid w:val="00AB36A9"/>
    <w:rsid w:val="00AB46F5"/>
    <w:rsid w:val="00AC23F8"/>
    <w:rsid w:val="00AE43B4"/>
    <w:rsid w:val="00AE4D6F"/>
    <w:rsid w:val="00AF0E87"/>
    <w:rsid w:val="00B0253A"/>
    <w:rsid w:val="00B17996"/>
    <w:rsid w:val="00B27D50"/>
    <w:rsid w:val="00B30D30"/>
    <w:rsid w:val="00B35A08"/>
    <w:rsid w:val="00B36D36"/>
    <w:rsid w:val="00B5417A"/>
    <w:rsid w:val="00B55C62"/>
    <w:rsid w:val="00B610F3"/>
    <w:rsid w:val="00B8712A"/>
    <w:rsid w:val="00B921EA"/>
    <w:rsid w:val="00BA4BE9"/>
    <w:rsid w:val="00BC7744"/>
    <w:rsid w:val="00BD5479"/>
    <w:rsid w:val="00BE0D06"/>
    <w:rsid w:val="00BE6B6C"/>
    <w:rsid w:val="00BF2E06"/>
    <w:rsid w:val="00C026EF"/>
    <w:rsid w:val="00C05D43"/>
    <w:rsid w:val="00C12AC0"/>
    <w:rsid w:val="00C13FEE"/>
    <w:rsid w:val="00C207A7"/>
    <w:rsid w:val="00C3225E"/>
    <w:rsid w:val="00C421C7"/>
    <w:rsid w:val="00C44243"/>
    <w:rsid w:val="00C442A2"/>
    <w:rsid w:val="00C51479"/>
    <w:rsid w:val="00C55963"/>
    <w:rsid w:val="00C63BCF"/>
    <w:rsid w:val="00C67ECC"/>
    <w:rsid w:val="00C8581A"/>
    <w:rsid w:val="00C92495"/>
    <w:rsid w:val="00C93200"/>
    <w:rsid w:val="00C96C10"/>
    <w:rsid w:val="00CB59C3"/>
    <w:rsid w:val="00CC6465"/>
    <w:rsid w:val="00CE094B"/>
    <w:rsid w:val="00CE45B2"/>
    <w:rsid w:val="00CE5FA7"/>
    <w:rsid w:val="00D00085"/>
    <w:rsid w:val="00D1188F"/>
    <w:rsid w:val="00D1561E"/>
    <w:rsid w:val="00D43BB6"/>
    <w:rsid w:val="00D50AD9"/>
    <w:rsid w:val="00D67558"/>
    <w:rsid w:val="00D74F10"/>
    <w:rsid w:val="00D80216"/>
    <w:rsid w:val="00D83499"/>
    <w:rsid w:val="00D845C1"/>
    <w:rsid w:val="00D97B4A"/>
    <w:rsid w:val="00DC4A1B"/>
    <w:rsid w:val="00DC74F7"/>
    <w:rsid w:val="00DD5D04"/>
    <w:rsid w:val="00DE0CF9"/>
    <w:rsid w:val="00DF1BB7"/>
    <w:rsid w:val="00E014E3"/>
    <w:rsid w:val="00E35F54"/>
    <w:rsid w:val="00E42DFB"/>
    <w:rsid w:val="00E526B1"/>
    <w:rsid w:val="00E67546"/>
    <w:rsid w:val="00E70D43"/>
    <w:rsid w:val="00E72161"/>
    <w:rsid w:val="00E76EB0"/>
    <w:rsid w:val="00E81EFE"/>
    <w:rsid w:val="00E87923"/>
    <w:rsid w:val="00E90FA4"/>
    <w:rsid w:val="00E93F2C"/>
    <w:rsid w:val="00EA294B"/>
    <w:rsid w:val="00EC4D06"/>
    <w:rsid w:val="00EC539E"/>
    <w:rsid w:val="00EF385B"/>
    <w:rsid w:val="00F114B6"/>
    <w:rsid w:val="00F35641"/>
    <w:rsid w:val="00F40B7C"/>
    <w:rsid w:val="00F53702"/>
    <w:rsid w:val="00F65D29"/>
    <w:rsid w:val="00F816CE"/>
    <w:rsid w:val="00F87E13"/>
    <w:rsid w:val="00F9207D"/>
    <w:rsid w:val="00FA109E"/>
    <w:rsid w:val="00FB2C8D"/>
    <w:rsid w:val="00FB532F"/>
    <w:rsid w:val="00FD3838"/>
    <w:rsid w:val="00FE09D8"/>
    <w:rsid w:val="00FE0AFA"/>
    <w:rsid w:val="00FE1FAD"/>
    <w:rsid w:val="00FF396C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Calibri" w:hAnsi="Verdana" w:cs="Times New Roman"/>
        <w:color w:val="000000"/>
        <w:lang w:val="pt-BR" w:eastAsia="en-US" w:bidi="ar-SA"/>
      </w:rPr>
    </w:rPrDefault>
    <w:pPrDefault>
      <w:pPr>
        <w:spacing w:after="6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F9207D"/>
  </w:style>
  <w:style w:type="paragraph" w:styleId="Ttulo1">
    <w:name w:val="heading 1"/>
    <w:basedOn w:val="Normal"/>
    <w:link w:val="Ttulo1Char"/>
    <w:uiPriority w:val="7"/>
    <w:qFormat/>
    <w:rsid w:val="00184191"/>
    <w:pPr>
      <w:keepNext/>
      <w:keepLines/>
      <w:numPr>
        <w:numId w:val="17"/>
      </w:numPr>
      <w:spacing w:before="480" w:after="0"/>
      <w:outlineLvl w:val="0"/>
    </w:pPr>
    <w:rPr>
      <w:rFonts w:ascii="MS Reference Sans Serif" w:hAnsi="MS Reference Sans Serif"/>
      <w:b/>
      <w:color w:val="365F91"/>
      <w:sz w:val="28"/>
      <w:szCs w:val="28"/>
    </w:rPr>
  </w:style>
  <w:style w:type="paragraph" w:styleId="Ttulo2">
    <w:name w:val="heading 2"/>
    <w:basedOn w:val="Normal"/>
    <w:link w:val="Ttulo2Char"/>
    <w:rsid w:val="00184191"/>
    <w:pPr>
      <w:keepNext/>
      <w:keepLines/>
      <w:numPr>
        <w:ilvl w:val="1"/>
        <w:numId w:val="17"/>
      </w:numPr>
      <w:spacing w:before="200" w:after="0"/>
      <w:outlineLvl w:val="1"/>
    </w:pPr>
    <w:rPr>
      <w:rFonts w:ascii="MS Reference Sans Serif" w:hAnsi="MS Reference Sans Serif"/>
      <w:b/>
      <w:color w:val="365F91"/>
      <w:sz w:val="26"/>
      <w:szCs w:val="26"/>
    </w:rPr>
  </w:style>
  <w:style w:type="paragraph" w:styleId="Ttulo3">
    <w:name w:val="heading 3"/>
    <w:basedOn w:val="Normal"/>
    <w:link w:val="Ttulo3Char"/>
    <w:uiPriority w:val="9"/>
    <w:rsid w:val="00184191"/>
    <w:pPr>
      <w:keepNext/>
      <w:keepLines/>
      <w:numPr>
        <w:ilvl w:val="2"/>
        <w:numId w:val="17"/>
      </w:numPr>
      <w:spacing w:before="200" w:after="0"/>
      <w:outlineLvl w:val="2"/>
    </w:pPr>
    <w:rPr>
      <w:rFonts w:ascii="Cambria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3219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184191"/>
    <w:rPr>
      <w:rFonts w:ascii="MS Reference Sans Serif" w:hAnsi="MS Reference Sans Serif"/>
      <w:b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84191"/>
    <w:rPr>
      <w:rFonts w:ascii="MS Reference Sans Serif" w:hAnsi="MS Reference Sans Serif"/>
      <w:b/>
      <w:color w:val="365F9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84191"/>
    <w:rPr>
      <w:rFonts w:ascii="Cambria"/>
      <w:b/>
      <w:color w:val="4F81BD"/>
    </w:rPr>
  </w:style>
  <w:style w:type="character" w:customStyle="1" w:styleId="Ttulo4Char">
    <w:name w:val="Título 4 Char"/>
    <w:basedOn w:val="Fontepargpadro"/>
    <w:link w:val="Ttulo4"/>
    <w:uiPriority w:val="9"/>
    <w:rsid w:val="003219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rsid w:val="00F9207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07D"/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styleId="Forte">
    <w:name w:val="Strong"/>
    <w:basedOn w:val="Fontepargpadro"/>
    <w:uiPriority w:val="22"/>
    <w:rPr>
      <w:b/>
    </w:rPr>
  </w:style>
  <w:style w:type="character" w:styleId="Nmerodelinha">
    <w:name w:val="lin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/>
    </w:pPr>
    <w:rPr>
      <w:rFonts w:ascii="MS Reference Sans Serif" w:hAnsi="MS Reference Sans Serif" w:cs="Segoe UI"/>
      <w:color w:val="auto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/>
    </w:pPr>
    <w:rPr>
      <w:rFonts w:ascii="MS Reference Sans Serif" w:hAnsi="MS Reference Sans Serif" w:cs="Segoe UI"/>
      <w:color w:val="auto"/>
    </w:r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rPr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rsid w:val="004973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348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rPr>
      <w:i/>
    </w:rPr>
  </w:style>
  <w:style w:type="character" w:styleId="nfaseSutil">
    <w:name w:val="Subtle Emphasis"/>
    <w:basedOn w:val="Fontepargpadro"/>
    <w:uiPriority w:val="19"/>
    <w:rPr>
      <w:i/>
      <w:color w:val="808080"/>
    </w:rPr>
  </w:style>
  <w:style w:type="paragraph" w:styleId="Subttulo">
    <w:name w:val="Subtitle"/>
    <w:basedOn w:val="Normal"/>
    <w:link w:val="SubttuloChar"/>
    <w:uiPriority w:val="11"/>
    <w:pPr>
      <w:numPr>
        <w:ilvl w:val="1"/>
        <w:numId w:val="14"/>
      </w:numPr>
      <w:ind w:firstLine="567"/>
    </w:pPr>
    <w:rPr>
      <w:rFonts w:ascii="Cambria"/>
      <w:i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ambria"/>
      <w:i/>
      <w:color w:val="4F81BD"/>
      <w:spacing w:val="15"/>
      <w:sz w:val="24"/>
      <w:szCs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styleId="CabealhodoSumrio">
    <w:name w:val="TOC Heading"/>
    <w:basedOn w:val="Ttulo1"/>
    <w:uiPriority w:val="39"/>
    <w:rsid w:val="00E87923"/>
    <w:pPr>
      <w:spacing w:line="276" w:lineRule="auto"/>
      <w:outlineLvl w:val="9"/>
    </w:pPr>
    <w:rPr>
      <w:rFonts w:ascii="Verdana" w:hAnsi="Verdana"/>
    </w:rPr>
  </w:style>
  <w:style w:type="paragraph" w:styleId="Sumrio2">
    <w:name w:val="toc 2"/>
    <w:basedOn w:val="Normal"/>
    <w:uiPriority w:val="39"/>
    <w:pPr>
      <w:spacing w:after="100"/>
      <w:ind w:left="220"/>
    </w:pPr>
    <w:rPr>
      <w:rFonts w:ascii="MS Reference Sans Serif" w:hAnsi="MS Reference Sans Serif" w:cs="Segoe UI"/>
      <w:color w:val="auto"/>
    </w:rPr>
  </w:style>
  <w:style w:type="paragraph" w:styleId="Textodebalo">
    <w:name w:val="Balloon Text"/>
    <w:basedOn w:val="Normal"/>
    <w:link w:val="TextodebaloChar"/>
    <w:uiPriority w:val="99"/>
    <w:pPr>
      <w:spacing w:after="0"/>
    </w:pPr>
    <w:rPr>
      <w:rFonts w:ascii="Tahoma" w:hAnsi="Tahoma" w:cs="Tahoma"/>
      <w:color w:val="auto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pPr>
      <w:ind w:left="720"/>
      <w:contextualSpacing/>
    </w:pPr>
    <w:rPr>
      <w:rFonts w:ascii="MS Reference Sans Serif" w:hAnsi="MS Reference Sans Serif" w:cs="Segoe UI"/>
      <w:color w:val="auto"/>
    </w:rPr>
  </w:style>
  <w:style w:type="paragraph" w:styleId="Sumrio1">
    <w:name w:val="toc 1"/>
    <w:basedOn w:val="Normal"/>
    <w:uiPriority w:val="39"/>
    <w:pPr>
      <w:spacing w:after="100" w:line="276" w:lineRule="auto"/>
    </w:pPr>
    <w:rPr>
      <w:rFonts w:ascii="Calibri"/>
      <w:color w:val="auto"/>
    </w:rPr>
  </w:style>
  <w:style w:type="paragraph" w:styleId="Sumrio3">
    <w:name w:val="toc 3"/>
    <w:basedOn w:val="Normal"/>
    <w:uiPriority w:val="39"/>
    <w:pPr>
      <w:spacing w:after="100" w:line="276" w:lineRule="auto"/>
      <w:ind w:left="440"/>
    </w:pPr>
    <w:rPr>
      <w:rFonts w:ascii="Calibri"/>
      <w:color w:val="auto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table" w:styleId="Tabelacomgrade">
    <w:name w:val="Table Grid"/>
    <w:basedOn w:val="Tabela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pPr>
      <w:spacing w:after="0"/>
    </w:p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paragraph" w:styleId="Citao">
    <w:name w:val="Quote"/>
    <w:basedOn w:val="Normal"/>
    <w:link w:val="CitaoChar"/>
    <w:uiPriority w:val="29"/>
    <w:rPr>
      <w:rFonts w:ascii="MS Reference Sans Serif" w:hAnsi="MS Reference Sans Serif" w:cs="Segoe UI"/>
      <w:i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/>
    </w:rPr>
  </w:style>
  <w:style w:type="character" w:styleId="RefernciaSutil">
    <w:name w:val="Subtle Reference"/>
    <w:basedOn w:val="Fontepargpadro"/>
    <w:uiPriority w:val="31"/>
    <w:rPr>
      <w:smallCaps/>
      <w:color w:val="C0504D"/>
      <w:u w:val="single"/>
    </w:rPr>
  </w:style>
  <w:style w:type="paragraph" w:customStyle="1" w:styleId="luci">
    <w:name w:val="luci"/>
    <w:basedOn w:val="Normal"/>
    <w:next w:val="Normal"/>
    <w:link w:val="luciChar"/>
    <w:qFormat/>
    <w:rsid w:val="00512A14"/>
    <w:rPr>
      <w:rFonts w:ascii="Lucida Console" w:hAnsi="Lucida Console" w:cs="Aharoni"/>
    </w:rPr>
  </w:style>
  <w:style w:type="character" w:customStyle="1" w:styleId="luciChar">
    <w:name w:val="luci Char"/>
    <w:basedOn w:val="Fontepargpadro"/>
    <w:link w:val="luci"/>
    <w:rsid w:val="00760D50"/>
    <w:rPr>
      <w:rFonts w:ascii="Lucida Console" w:hAnsi="Lucida Console" w:cs="Aharoni"/>
    </w:rPr>
  </w:style>
  <w:style w:type="paragraph" w:customStyle="1" w:styleId="luci01">
    <w:name w:val="luci_01"/>
    <w:basedOn w:val="luci"/>
    <w:link w:val="luci01Char"/>
    <w:qFormat/>
    <w:rsid w:val="00851C7D"/>
    <w:pPr>
      <w:spacing w:before="120"/>
    </w:pPr>
  </w:style>
  <w:style w:type="character" w:customStyle="1" w:styleId="luci01Char">
    <w:name w:val="luci_01 Char"/>
    <w:basedOn w:val="luciChar"/>
    <w:link w:val="luci01"/>
    <w:rsid w:val="00851C7D"/>
    <w:rPr>
      <w:rFonts w:ascii="Lucida Console" w:hAnsi="Lucida Console" w:cs="Aharoni"/>
    </w:rPr>
  </w:style>
  <w:style w:type="character" w:styleId="TtulodoLivro">
    <w:name w:val="Book Title"/>
    <w:basedOn w:val="Fontepargpadro"/>
    <w:uiPriority w:val="33"/>
    <w:rsid w:val="000C70AE"/>
    <w:rPr>
      <w:b/>
      <w:bCs/>
      <w:smallCaps/>
      <w:spacing w:val="5"/>
    </w:rPr>
  </w:style>
  <w:style w:type="paragraph" w:customStyle="1" w:styleId="t4">
    <w:name w:val="@_t4"/>
    <w:basedOn w:val="Ttulo3"/>
    <w:next w:val="Normal"/>
    <w:link w:val="t4Char"/>
    <w:autoRedefine/>
    <w:qFormat/>
    <w:rsid w:val="00AF0E87"/>
    <w:pPr>
      <w:spacing w:before="240" w:after="120"/>
      <w:ind w:left="567" w:firstLine="0"/>
    </w:pPr>
    <w:rPr>
      <w:rFonts w:ascii="Tahoma" w:hAnsi="Tahoma"/>
      <w:sz w:val="24"/>
    </w:rPr>
  </w:style>
  <w:style w:type="character" w:customStyle="1" w:styleId="t4Char">
    <w:name w:val="@_t4 Char"/>
    <w:basedOn w:val="Fontepargpadro"/>
    <w:link w:val="t4"/>
    <w:rsid w:val="00AF0E87"/>
    <w:rPr>
      <w:rFonts w:ascii="Tahoma" w:hAnsi="Tahoma"/>
      <w:b/>
      <w:color w:val="4F81BD"/>
      <w:sz w:val="24"/>
    </w:rPr>
  </w:style>
  <w:style w:type="paragraph" w:customStyle="1" w:styleId="t3">
    <w:name w:val="@_t3"/>
    <w:basedOn w:val="Ttulo1"/>
    <w:next w:val="Normal"/>
    <w:link w:val="t3Char"/>
    <w:autoRedefine/>
    <w:qFormat/>
    <w:rsid w:val="00AF0E87"/>
    <w:pPr>
      <w:spacing w:before="360"/>
      <w:ind w:left="0" w:firstLine="567"/>
    </w:pPr>
    <w:rPr>
      <w:rFonts w:ascii="Verdana" w:hAnsi="Verdana"/>
      <w:color w:val="1F497D" w:themeColor="text2"/>
      <w:lang w:val="en-US"/>
    </w:rPr>
  </w:style>
  <w:style w:type="character" w:customStyle="1" w:styleId="t3Char">
    <w:name w:val="@_t3 Char"/>
    <w:basedOn w:val="t4Char"/>
    <w:link w:val="t3"/>
    <w:rsid w:val="00AF0E87"/>
    <w:rPr>
      <w:rFonts w:ascii="Tahoma" w:hAnsi="Tahoma"/>
      <w:b/>
      <w:color w:val="4F81BD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0E8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F0E87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F0E87"/>
    <w:pPr>
      <w:spacing w:after="60"/>
      <w:ind w:firstLine="360"/>
    </w:pPr>
    <w:rPr>
      <w:b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F0E87"/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C44243"/>
    <w:pPr>
      <w:spacing w:after="100" w:line="276" w:lineRule="auto"/>
      <w:ind w:left="600" w:firstLine="0"/>
    </w:pPr>
    <w:rPr>
      <w:rFonts w:eastAsiaTheme="minorEastAsia" w:cstheme="minorBidi"/>
      <w:color w:val="auto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Calibri" w:hAnsi="Verdana" w:cs="Times New Roman"/>
        <w:color w:val="000000"/>
        <w:lang w:val="pt-BR" w:eastAsia="en-US" w:bidi="ar-SA"/>
      </w:rPr>
    </w:rPrDefault>
    <w:pPrDefault>
      <w:pPr>
        <w:spacing w:after="60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F9207D"/>
  </w:style>
  <w:style w:type="paragraph" w:styleId="Ttulo1">
    <w:name w:val="heading 1"/>
    <w:basedOn w:val="Normal"/>
    <w:link w:val="Ttulo1Char"/>
    <w:uiPriority w:val="7"/>
    <w:qFormat/>
    <w:rsid w:val="00184191"/>
    <w:pPr>
      <w:keepNext/>
      <w:keepLines/>
      <w:numPr>
        <w:numId w:val="17"/>
      </w:numPr>
      <w:spacing w:before="480" w:after="0"/>
      <w:outlineLvl w:val="0"/>
    </w:pPr>
    <w:rPr>
      <w:rFonts w:ascii="MS Reference Sans Serif" w:hAnsi="MS Reference Sans Serif"/>
      <w:b/>
      <w:color w:val="365F91"/>
      <w:sz w:val="28"/>
      <w:szCs w:val="28"/>
    </w:rPr>
  </w:style>
  <w:style w:type="paragraph" w:styleId="Ttulo2">
    <w:name w:val="heading 2"/>
    <w:basedOn w:val="Normal"/>
    <w:link w:val="Ttulo2Char"/>
    <w:rsid w:val="00184191"/>
    <w:pPr>
      <w:keepNext/>
      <w:keepLines/>
      <w:numPr>
        <w:ilvl w:val="1"/>
        <w:numId w:val="17"/>
      </w:numPr>
      <w:spacing w:before="200" w:after="0"/>
      <w:outlineLvl w:val="1"/>
    </w:pPr>
    <w:rPr>
      <w:rFonts w:ascii="MS Reference Sans Serif" w:hAnsi="MS Reference Sans Serif"/>
      <w:b/>
      <w:color w:val="365F91"/>
      <w:sz w:val="26"/>
      <w:szCs w:val="26"/>
    </w:rPr>
  </w:style>
  <w:style w:type="paragraph" w:styleId="Ttulo3">
    <w:name w:val="heading 3"/>
    <w:basedOn w:val="Normal"/>
    <w:link w:val="Ttulo3Char"/>
    <w:uiPriority w:val="9"/>
    <w:rsid w:val="00184191"/>
    <w:pPr>
      <w:keepNext/>
      <w:keepLines/>
      <w:numPr>
        <w:ilvl w:val="2"/>
        <w:numId w:val="17"/>
      </w:numPr>
      <w:spacing w:before="200" w:after="0"/>
      <w:outlineLvl w:val="2"/>
    </w:pPr>
    <w:rPr>
      <w:rFonts w:ascii="Cambria"/>
      <w:b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3219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184191"/>
    <w:rPr>
      <w:rFonts w:ascii="MS Reference Sans Serif" w:hAnsi="MS Reference Sans Serif"/>
      <w:b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84191"/>
    <w:rPr>
      <w:rFonts w:ascii="MS Reference Sans Serif" w:hAnsi="MS Reference Sans Serif"/>
      <w:b/>
      <w:color w:val="365F9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84191"/>
    <w:rPr>
      <w:rFonts w:ascii="Cambria"/>
      <w:b/>
      <w:color w:val="4F81BD"/>
    </w:rPr>
  </w:style>
  <w:style w:type="character" w:customStyle="1" w:styleId="Ttulo4Char">
    <w:name w:val="Título 4 Char"/>
    <w:basedOn w:val="Fontepargpadro"/>
    <w:link w:val="Ttulo4"/>
    <w:uiPriority w:val="9"/>
    <w:rsid w:val="003219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rsid w:val="00F9207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07D"/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character" w:styleId="Forte">
    <w:name w:val="Strong"/>
    <w:basedOn w:val="Fontepargpadro"/>
    <w:uiPriority w:val="22"/>
    <w:rPr>
      <w:b/>
    </w:rPr>
  </w:style>
  <w:style w:type="character" w:styleId="Nmerodelinha">
    <w:name w:val="line number"/>
    <w:basedOn w:val="Fontepargpadro"/>
    <w:uiPriority w:val="99"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/>
    </w:pPr>
    <w:rPr>
      <w:rFonts w:ascii="MS Reference Sans Serif" w:hAnsi="MS Reference Sans Serif" w:cs="Segoe UI"/>
      <w:color w:val="auto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/>
    </w:pPr>
    <w:rPr>
      <w:rFonts w:ascii="MS Reference Sans Serif" w:hAnsi="MS Reference Sans Serif" w:cs="Segoe UI"/>
      <w:color w:val="auto"/>
    </w:r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rPr>
      <w:b/>
      <w:i/>
      <w:color w:val="4F81BD"/>
    </w:rPr>
  </w:style>
  <w:style w:type="paragraph" w:styleId="CitaoIntensa">
    <w:name w:val="Intense Quote"/>
    <w:basedOn w:val="Normal"/>
    <w:next w:val="Normal"/>
    <w:link w:val="CitaoIntensaChar"/>
    <w:uiPriority w:val="30"/>
    <w:rsid w:val="004973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7348"/>
    <w:rPr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rPr>
      <w:i/>
    </w:rPr>
  </w:style>
  <w:style w:type="character" w:styleId="nfaseSutil">
    <w:name w:val="Subtle Emphasis"/>
    <w:basedOn w:val="Fontepargpadro"/>
    <w:uiPriority w:val="19"/>
    <w:rPr>
      <w:i/>
      <w:color w:val="808080"/>
    </w:rPr>
  </w:style>
  <w:style w:type="paragraph" w:styleId="Subttulo">
    <w:name w:val="Subtitle"/>
    <w:basedOn w:val="Normal"/>
    <w:link w:val="SubttuloChar"/>
    <w:uiPriority w:val="11"/>
    <w:pPr>
      <w:numPr>
        <w:ilvl w:val="1"/>
        <w:numId w:val="14"/>
      </w:numPr>
      <w:ind w:firstLine="567"/>
    </w:pPr>
    <w:rPr>
      <w:rFonts w:ascii="Cambria"/>
      <w:i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ambria"/>
      <w:i/>
      <w:color w:val="4F81BD"/>
      <w:spacing w:val="15"/>
      <w:sz w:val="24"/>
      <w:szCs w:val="24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styleId="CabealhodoSumrio">
    <w:name w:val="TOC Heading"/>
    <w:basedOn w:val="Ttulo1"/>
    <w:uiPriority w:val="39"/>
    <w:rsid w:val="00E87923"/>
    <w:pPr>
      <w:spacing w:line="276" w:lineRule="auto"/>
      <w:outlineLvl w:val="9"/>
    </w:pPr>
    <w:rPr>
      <w:rFonts w:ascii="Verdana" w:hAnsi="Verdana"/>
    </w:rPr>
  </w:style>
  <w:style w:type="paragraph" w:styleId="Sumrio2">
    <w:name w:val="toc 2"/>
    <w:basedOn w:val="Normal"/>
    <w:uiPriority w:val="39"/>
    <w:pPr>
      <w:spacing w:after="100"/>
      <w:ind w:left="220"/>
    </w:pPr>
    <w:rPr>
      <w:rFonts w:ascii="MS Reference Sans Serif" w:hAnsi="MS Reference Sans Serif" w:cs="Segoe UI"/>
      <w:color w:val="auto"/>
    </w:rPr>
  </w:style>
  <w:style w:type="paragraph" w:styleId="Textodebalo">
    <w:name w:val="Balloon Text"/>
    <w:basedOn w:val="Normal"/>
    <w:link w:val="TextodebaloChar"/>
    <w:uiPriority w:val="99"/>
    <w:pPr>
      <w:spacing w:after="0"/>
    </w:pPr>
    <w:rPr>
      <w:rFonts w:ascii="Tahoma" w:hAnsi="Tahoma" w:cs="Tahoma"/>
      <w:color w:val="auto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pPr>
      <w:ind w:left="720"/>
      <w:contextualSpacing/>
    </w:pPr>
    <w:rPr>
      <w:rFonts w:ascii="MS Reference Sans Serif" w:hAnsi="MS Reference Sans Serif" w:cs="Segoe UI"/>
      <w:color w:val="auto"/>
    </w:rPr>
  </w:style>
  <w:style w:type="paragraph" w:styleId="Sumrio1">
    <w:name w:val="toc 1"/>
    <w:basedOn w:val="Normal"/>
    <w:uiPriority w:val="39"/>
    <w:pPr>
      <w:spacing w:after="100" w:line="276" w:lineRule="auto"/>
    </w:pPr>
    <w:rPr>
      <w:rFonts w:ascii="Calibri"/>
      <w:color w:val="auto"/>
    </w:rPr>
  </w:style>
  <w:style w:type="paragraph" w:styleId="Sumrio3">
    <w:name w:val="toc 3"/>
    <w:basedOn w:val="Normal"/>
    <w:uiPriority w:val="39"/>
    <w:pPr>
      <w:spacing w:after="100" w:line="276" w:lineRule="auto"/>
      <w:ind w:left="440"/>
    </w:pPr>
    <w:rPr>
      <w:rFonts w:ascii="Calibri"/>
      <w:color w:val="auto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table" w:styleId="Tabelacomgrade">
    <w:name w:val="Table Grid"/>
    <w:basedOn w:val="Tabela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pPr>
      <w:spacing w:after="0"/>
    </w:p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paragraph" w:styleId="Citao">
    <w:name w:val="Quote"/>
    <w:basedOn w:val="Normal"/>
    <w:link w:val="CitaoChar"/>
    <w:uiPriority w:val="29"/>
    <w:rPr>
      <w:rFonts w:ascii="MS Reference Sans Serif" w:hAnsi="MS Reference Sans Serif" w:cs="Segoe UI"/>
      <w:i/>
    </w:rPr>
  </w:style>
  <w:style w:type="character" w:customStyle="1" w:styleId="CitaoChar">
    <w:name w:val="Citação Char"/>
    <w:basedOn w:val="Fontepargpadro"/>
    <w:link w:val="Citao"/>
    <w:uiPriority w:val="29"/>
    <w:rPr>
      <w:i/>
      <w:color w:val="000000"/>
    </w:rPr>
  </w:style>
  <w:style w:type="character" w:styleId="RefernciaSutil">
    <w:name w:val="Subtle Reference"/>
    <w:basedOn w:val="Fontepargpadro"/>
    <w:uiPriority w:val="31"/>
    <w:rPr>
      <w:smallCaps/>
      <w:color w:val="C0504D"/>
      <w:u w:val="single"/>
    </w:rPr>
  </w:style>
  <w:style w:type="paragraph" w:customStyle="1" w:styleId="luci">
    <w:name w:val="luci"/>
    <w:basedOn w:val="Normal"/>
    <w:next w:val="Normal"/>
    <w:link w:val="luciChar"/>
    <w:qFormat/>
    <w:rsid w:val="00512A14"/>
    <w:rPr>
      <w:rFonts w:ascii="Lucida Console" w:hAnsi="Lucida Console" w:cs="Aharoni"/>
    </w:rPr>
  </w:style>
  <w:style w:type="character" w:customStyle="1" w:styleId="luciChar">
    <w:name w:val="luci Char"/>
    <w:basedOn w:val="Fontepargpadro"/>
    <w:link w:val="luci"/>
    <w:rsid w:val="00760D50"/>
    <w:rPr>
      <w:rFonts w:ascii="Lucida Console" w:hAnsi="Lucida Console" w:cs="Aharoni"/>
    </w:rPr>
  </w:style>
  <w:style w:type="paragraph" w:customStyle="1" w:styleId="luci01">
    <w:name w:val="luci_01"/>
    <w:basedOn w:val="luci"/>
    <w:link w:val="luci01Char"/>
    <w:qFormat/>
    <w:rsid w:val="00851C7D"/>
    <w:pPr>
      <w:spacing w:before="120"/>
    </w:pPr>
  </w:style>
  <w:style w:type="character" w:customStyle="1" w:styleId="luci01Char">
    <w:name w:val="luci_01 Char"/>
    <w:basedOn w:val="luciChar"/>
    <w:link w:val="luci01"/>
    <w:rsid w:val="00851C7D"/>
    <w:rPr>
      <w:rFonts w:ascii="Lucida Console" w:hAnsi="Lucida Console" w:cs="Aharoni"/>
    </w:rPr>
  </w:style>
  <w:style w:type="character" w:styleId="TtulodoLivro">
    <w:name w:val="Book Title"/>
    <w:basedOn w:val="Fontepargpadro"/>
    <w:uiPriority w:val="33"/>
    <w:rsid w:val="000C70AE"/>
    <w:rPr>
      <w:b/>
      <w:bCs/>
      <w:smallCaps/>
      <w:spacing w:val="5"/>
    </w:rPr>
  </w:style>
  <w:style w:type="paragraph" w:customStyle="1" w:styleId="t4">
    <w:name w:val="@_t4"/>
    <w:basedOn w:val="Ttulo3"/>
    <w:next w:val="Normal"/>
    <w:link w:val="t4Char"/>
    <w:autoRedefine/>
    <w:qFormat/>
    <w:rsid w:val="00AF0E87"/>
    <w:pPr>
      <w:spacing w:before="240" w:after="120"/>
      <w:ind w:left="567" w:firstLine="0"/>
    </w:pPr>
    <w:rPr>
      <w:rFonts w:ascii="Tahoma" w:hAnsi="Tahoma"/>
      <w:sz w:val="24"/>
    </w:rPr>
  </w:style>
  <w:style w:type="character" w:customStyle="1" w:styleId="t4Char">
    <w:name w:val="@_t4 Char"/>
    <w:basedOn w:val="Fontepargpadro"/>
    <w:link w:val="t4"/>
    <w:rsid w:val="00AF0E87"/>
    <w:rPr>
      <w:rFonts w:ascii="Tahoma" w:hAnsi="Tahoma"/>
      <w:b/>
      <w:color w:val="4F81BD"/>
      <w:sz w:val="24"/>
    </w:rPr>
  </w:style>
  <w:style w:type="paragraph" w:customStyle="1" w:styleId="t3">
    <w:name w:val="@_t3"/>
    <w:basedOn w:val="Ttulo1"/>
    <w:next w:val="Normal"/>
    <w:link w:val="t3Char"/>
    <w:autoRedefine/>
    <w:qFormat/>
    <w:rsid w:val="00AF0E87"/>
    <w:pPr>
      <w:spacing w:before="360"/>
      <w:ind w:left="0" w:firstLine="567"/>
    </w:pPr>
    <w:rPr>
      <w:rFonts w:ascii="Verdana" w:hAnsi="Verdana"/>
      <w:color w:val="1F497D" w:themeColor="text2"/>
      <w:lang w:val="en-US"/>
    </w:rPr>
  </w:style>
  <w:style w:type="character" w:customStyle="1" w:styleId="t3Char">
    <w:name w:val="@_t3 Char"/>
    <w:basedOn w:val="t4Char"/>
    <w:link w:val="t3"/>
    <w:rsid w:val="00AF0E87"/>
    <w:rPr>
      <w:rFonts w:ascii="Tahoma" w:hAnsi="Tahoma"/>
      <w:b/>
      <w:color w:val="4F81BD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F0E8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F0E87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F0E87"/>
    <w:pPr>
      <w:spacing w:after="60"/>
      <w:ind w:firstLine="360"/>
    </w:pPr>
    <w:rPr>
      <w:b/>
    </w:r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F0E87"/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C44243"/>
    <w:pPr>
      <w:spacing w:after="100" w:line="276" w:lineRule="auto"/>
      <w:ind w:left="600" w:firstLine="0"/>
    </w:pPr>
    <w:rPr>
      <w:rFonts w:eastAsiaTheme="minorEastAsia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upport.microsoft.com/kb/19461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vbaexpress.com/kb/getarticle.php?kb_id=22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ianchi.pro.br/vba/vba_p4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nfowester.com/dicasword2010.php" TargetMode="External"/><Relationship Id="rId10" Type="http://schemas.openxmlformats.org/officeDocument/2006/relationships/hyperlink" Target="http://stackoverflow.com/questions/12200834/break-while-wend-loop-vb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jkp-ads.com/articles/preventopenevent.asp" TargetMode="External"/><Relationship Id="rId14" Type="http://schemas.openxmlformats.org/officeDocument/2006/relationships/hyperlink" Target="http://www.techtudo.com.br/dicas-e-tutoriais/noticia/2011/04/como-alterar-fonte-padrao-do-word-2010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Documents\modelos_Word\_document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4F283-69F7-4395-9622-39F89B6A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_document.dotx</Template>
  <TotalTime>216</TotalTime>
  <Pages>4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helpWord</vt:lpstr>
    </vt:vector>
  </TitlesOfParts>
  <Company>Hewlett-Packard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helpWord</dc:title>
  <dc:subject>help do Microsoft Word 2010</dc:subject>
  <dc:creator>CCE</dc:creator>
  <cp:lastModifiedBy>CCE</cp:lastModifiedBy>
  <cp:revision>45</cp:revision>
  <cp:lastPrinted>2013-07-04T17:40:00Z</cp:lastPrinted>
  <dcterms:created xsi:type="dcterms:W3CDTF">2013-07-04T16:33:00Z</dcterms:created>
  <dcterms:modified xsi:type="dcterms:W3CDTF">2014-08-05T21:19:00Z</dcterms:modified>
</cp:coreProperties>
</file>